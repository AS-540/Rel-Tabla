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BF009" w14:textId="77777777" w:rsidR="00DD0164" w:rsidRDefault="00DD0164">
      <w:pPr>
        <w:rPr>
          <w:rFonts w:hint="eastAsia"/>
        </w:rPr>
      </w:pPr>
    </w:p>
    <w:p w14:paraId="1EE46D9A" w14:textId="77777777" w:rsidR="00DD0164" w:rsidRDefault="00000000">
      <w:pPr>
        <w:jc w:val="center"/>
        <w:rPr>
          <w:rFonts w:hint="eastAsia"/>
          <w:sz w:val="28"/>
          <w:szCs w:val="28"/>
          <w:u w:val="single"/>
        </w:rPr>
      </w:pPr>
      <w:r>
        <w:rPr>
          <w:sz w:val="28"/>
          <w:szCs w:val="28"/>
          <w:u w:val="single"/>
        </w:rPr>
        <w:t>Práctica de Relaciones entre Tablas (Cardinalidad)</w:t>
      </w:r>
    </w:p>
    <w:p w14:paraId="3C4D68BD" w14:textId="77777777" w:rsidR="00DD0164" w:rsidRDefault="00DD0164">
      <w:pPr>
        <w:rPr>
          <w:rFonts w:hint="eastAsia"/>
        </w:rPr>
      </w:pPr>
    </w:p>
    <w:p w14:paraId="00B7F28E" w14:textId="77777777" w:rsidR="00DD0164" w:rsidRDefault="00DD0164">
      <w:pPr>
        <w:rPr>
          <w:rFonts w:hint="eastAsia"/>
        </w:rPr>
      </w:pPr>
    </w:p>
    <w:p w14:paraId="2BE0E789" w14:textId="77777777" w:rsidR="00DD0164" w:rsidRDefault="00000000">
      <w:pPr>
        <w:rPr>
          <w:rFonts w:hint="eastAsia"/>
        </w:rPr>
      </w:pPr>
      <w:r>
        <w:rPr>
          <w:rFonts w:ascii="Arial" w:hAnsi="Arial"/>
          <w:sz w:val="20"/>
        </w:rPr>
        <w:t>En cada ejercicio, identificar clave principal, clave foránea, cardinalidad y modelar el diagrama de esquema de como quedarían las tablas.</w:t>
      </w:r>
    </w:p>
    <w:p w14:paraId="6E1F4437" w14:textId="77777777" w:rsidR="00DD0164" w:rsidRDefault="00DD0164">
      <w:pPr>
        <w:rPr>
          <w:rFonts w:ascii="Arial" w:hAnsi="Arial"/>
          <w:sz w:val="20"/>
        </w:rPr>
      </w:pPr>
    </w:p>
    <w:p w14:paraId="4088E854" w14:textId="77777777" w:rsidR="00DD0164" w:rsidRDefault="00000000">
      <w:pPr>
        <w:rPr>
          <w:rFonts w:hint="eastAsia"/>
        </w:rPr>
      </w:pPr>
      <w:r>
        <w:rPr>
          <w:rFonts w:ascii="Arial" w:hAnsi="Arial"/>
          <w:sz w:val="20"/>
        </w:rPr>
        <w:t>1-Para un negocio de Artículos para el Hogar se desea diseñar el modelo de Base de Datos según las siguientes consideraciones:</w:t>
      </w:r>
    </w:p>
    <w:p w14:paraId="5F45C7CA" w14:textId="77777777" w:rsidR="00DD0164" w:rsidRDefault="00000000">
      <w:pPr>
        <w:rPr>
          <w:rFonts w:hint="eastAsia"/>
        </w:rPr>
      </w:pPr>
      <w:r>
        <w:rPr>
          <w:rFonts w:ascii="Arial" w:hAnsi="Arial"/>
          <w:sz w:val="20"/>
        </w:rPr>
        <w:t>Cada Producto pertenece a un Rubro.</w:t>
      </w:r>
    </w:p>
    <w:p w14:paraId="130E7218" w14:textId="77777777" w:rsidR="00DD0164" w:rsidRPr="00AC5EE6" w:rsidRDefault="00DD0164">
      <w:pPr>
        <w:rPr>
          <w:rFonts w:hint="eastAsia"/>
          <w:u w:val="single" w:color="7030A0"/>
        </w:rPr>
      </w:pPr>
    </w:p>
    <w:p w14:paraId="2C3BB0CD" w14:textId="77777777" w:rsidR="00DD0164" w:rsidRDefault="00DD0164">
      <w:pPr>
        <w:rPr>
          <w:rFonts w:hint="eastAsia"/>
        </w:rPr>
      </w:pPr>
    </w:p>
    <w:tbl>
      <w:tblPr>
        <w:tblW w:w="9923" w:type="dxa"/>
        <w:tblInd w:w="-3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8"/>
        <w:gridCol w:w="1960"/>
        <w:gridCol w:w="1040"/>
        <w:gridCol w:w="782"/>
        <w:gridCol w:w="770"/>
        <w:gridCol w:w="303"/>
        <w:gridCol w:w="1388"/>
        <w:gridCol w:w="2492"/>
      </w:tblGrid>
      <w:tr w:rsidR="00AC5EE6" w14:paraId="55A9881B" w14:textId="77777777" w:rsidTr="00AC5EE6">
        <w:trPr>
          <w:trHeight w:val="242"/>
        </w:trPr>
        <w:tc>
          <w:tcPr>
            <w:tcW w:w="41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8FA7727" w14:textId="77777777" w:rsidR="00AC5EE6" w:rsidRDefault="00AC5EE6">
            <w:pPr>
              <w:jc w:val="center"/>
              <w:rPr>
                <w:rFonts w:hint="eastAsia"/>
              </w:rPr>
            </w:pPr>
            <w:bookmarkStart w:id="0" w:name="_Hlk193889632"/>
            <w:r>
              <w:t>PRODUCTOS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3554" w14:textId="2BA6574C" w:rsidR="00AC5EE6" w:rsidRPr="00AC5EE6" w:rsidRDefault="00AC5EE6">
            <w:pPr>
              <w:rPr>
                <w:rFonts w:hint="eastAsia"/>
                <w:u w:val="double" w:color="FF0000"/>
              </w:rPr>
            </w:pPr>
          </w:p>
        </w:tc>
        <w:tc>
          <w:tcPr>
            <w:tcW w:w="770" w:type="dxa"/>
            <w:tcBorders>
              <w:left w:val="single" w:sz="4" w:space="0" w:color="auto"/>
            </w:tcBorders>
            <w:tcMar>
              <w:left w:w="30" w:type="dxa"/>
              <w:right w:w="30" w:type="dxa"/>
            </w:tcMar>
            <w:vAlign w:val="bottom"/>
          </w:tcPr>
          <w:p w14:paraId="0BB9BC02" w14:textId="7E3AA5FF" w:rsidR="00AC5EE6" w:rsidRDefault="00AC5EE6">
            <w:pPr>
              <w:rPr>
                <w:rFonts w:hint="eastAsia"/>
              </w:rPr>
            </w:pPr>
          </w:p>
        </w:tc>
        <w:tc>
          <w:tcPr>
            <w:tcW w:w="303" w:type="dxa"/>
            <w:tcMar>
              <w:left w:w="30" w:type="dxa"/>
              <w:right w:w="30" w:type="dxa"/>
            </w:tcMar>
            <w:vAlign w:val="bottom"/>
          </w:tcPr>
          <w:p w14:paraId="6F6E4BFA" w14:textId="77777777" w:rsidR="00AC5EE6" w:rsidRDefault="00AC5EE6">
            <w:pPr>
              <w:rPr>
                <w:rFonts w:hint="eastAsia"/>
              </w:rPr>
            </w:pPr>
          </w:p>
        </w:tc>
        <w:tc>
          <w:tcPr>
            <w:tcW w:w="3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6598F3" w14:textId="77777777" w:rsidR="00AC5EE6" w:rsidRDefault="00AC5EE6">
            <w:pPr>
              <w:jc w:val="center"/>
              <w:rPr>
                <w:rFonts w:hint="eastAsia"/>
              </w:rPr>
            </w:pPr>
            <w:r>
              <w:t>RUBROS</w:t>
            </w:r>
          </w:p>
        </w:tc>
      </w:tr>
      <w:tr w:rsidR="00AC5EE6" w14:paraId="1BE86FDF" w14:textId="77777777" w:rsidTr="00084CC6">
        <w:trPr>
          <w:trHeight w:val="242"/>
        </w:trPr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3D747F4" w14:textId="77777777" w:rsidR="00AC5EE6" w:rsidRDefault="00AC5EE6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ITEM</w:t>
            </w:r>
          </w:p>
        </w:tc>
        <w:tc>
          <w:tcPr>
            <w:tcW w:w="19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4F034CE" w14:textId="77777777" w:rsidR="00AC5EE6" w:rsidRDefault="00AC5EE6">
            <w:pPr>
              <w:jc w:val="center"/>
              <w:rPr>
                <w:rFonts w:hint="eastAsia"/>
              </w:rPr>
            </w:pPr>
            <w:r>
              <w:t>DESCRIPCION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1E26A286" w14:textId="77777777" w:rsidR="00AC5EE6" w:rsidRDefault="00AC5EE6">
            <w:pPr>
              <w:jc w:val="center"/>
              <w:rPr>
                <w:rFonts w:hint="eastAsia"/>
              </w:rPr>
            </w:pPr>
            <w:r>
              <w:t>PRECIO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2E3DF" w14:textId="11014950" w:rsidR="00AC5EE6" w:rsidRPr="002002D4" w:rsidRDefault="00AC5EE6">
            <w:pPr>
              <w:jc w:val="center"/>
              <w:rPr>
                <w:rFonts w:hint="eastAsia"/>
                <w:color w:val="FF0000"/>
              </w:rPr>
            </w:pPr>
            <w:r w:rsidRPr="002002D4">
              <w:rPr>
                <w:color w:val="FF0000"/>
                <w:u w:val="double" w:color="FF0000"/>
              </w:rPr>
              <w:t>C.F.</w:t>
            </w:r>
          </w:p>
        </w:tc>
        <w:tc>
          <w:tcPr>
            <w:tcW w:w="770" w:type="dxa"/>
            <w:tcBorders>
              <w:left w:val="single" w:sz="4" w:space="0" w:color="auto"/>
            </w:tcBorders>
            <w:tcMar>
              <w:left w:w="30" w:type="dxa"/>
              <w:right w:w="30" w:type="dxa"/>
            </w:tcMar>
            <w:vAlign w:val="bottom"/>
          </w:tcPr>
          <w:p w14:paraId="4B35A06F" w14:textId="1BAD9D93" w:rsidR="00AC5EE6" w:rsidRDefault="00AC5EE6">
            <w:pPr>
              <w:jc w:val="center"/>
              <w:rPr>
                <w:rFonts w:hint="eastAsia"/>
              </w:rPr>
            </w:pPr>
          </w:p>
        </w:tc>
        <w:tc>
          <w:tcPr>
            <w:tcW w:w="303" w:type="dxa"/>
            <w:tcMar>
              <w:left w:w="30" w:type="dxa"/>
              <w:right w:w="30" w:type="dxa"/>
            </w:tcMar>
            <w:vAlign w:val="bottom"/>
          </w:tcPr>
          <w:p w14:paraId="63588D2D" w14:textId="77777777" w:rsidR="00AC5EE6" w:rsidRDefault="00AC5EE6">
            <w:pPr>
              <w:jc w:val="center"/>
              <w:rPr>
                <w:rFonts w:hint="eastAsia"/>
              </w:rPr>
            </w:pPr>
          </w:p>
        </w:tc>
        <w:tc>
          <w:tcPr>
            <w:tcW w:w="13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72CE2CB" w14:textId="77777777" w:rsidR="00AC5EE6" w:rsidRDefault="00AC5EE6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CODIGO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00571B7" w14:textId="77777777" w:rsidR="00AC5EE6" w:rsidRDefault="00AC5EE6">
            <w:pPr>
              <w:jc w:val="center"/>
              <w:rPr>
                <w:rFonts w:hint="eastAsia"/>
              </w:rPr>
            </w:pPr>
            <w:r>
              <w:t>DESCRIPCION</w:t>
            </w:r>
          </w:p>
        </w:tc>
      </w:tr>
      <w:tr w:rsidR="00AC5EE6" w14:paraId="2CAA7867" w14:textId="77777777" w:rsidTr="00084CC6">
        <w:trPr>
          <w:trHeight w:val="242"/>
        </w:trPr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F187130" w14:textId="77777777" w:rsidR="00AC5EE6" w:rsidRDefault="00AC5EE6">
            <w:pPr>
              <w:jc w:val="center"/>
              <w:rPr>
                <w:rFonts w:hint="eastAsia"/>
              </w:rPr>
            </w:pPr>
            <w:r>
              <w:t>AS234</w:t>
            </w:r>
          </w:p>
        </w:tc>
        <w:tc>
          <w:tcPr>
            <w:tcW w:w="19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7BB1A9A" w14:textId="77777777" w:rsidR="00AC5EE6" w:rsidRDefault="00AC5EE6">
            <w:pPr>
              <w:jc w:val="center"/>
              <w:rPr>
                <w:rFonts w:hint="eastAsia"/>
              </w:rPr>
            </w:pPr>
            <w:r>
              <w:t>Martillo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4FF84974" w14:textId="77777777" w:rsidR="00AC5EE6" w:rsidRDefault="00AC5EE6">
            <w:pPr>
              <w:jc w:val="center"/>
              <w:rPr>
                <w:rFonts w:hint="eastAsia"/>
              </w:rPr>
            </w:pPr>
            <w:r>
              <w:t>245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14ED" w14:textId="79663310" w:rsidR="00AC5EE6" w:rsidRDefault="00AC5EE6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770" w:type="dxa"/>
            <w:tcBorders>
              <w:left w:val="single" w:sz="4" w:space="0" w:color="auto"/>
            </w:tcBorders>
            <w:tcMar>
              <w:left w:w="30" w:type="dxa"/>
              <w:right w:w="30" w:type="dxa"/>
            </w:tcMar>
            <w:vAlign w:val="bottom"/>
          </w:tcPr>
          <w:p w14:paraId="0326DA3C" w14:textId="2E6CC930" w:rsidR="00AC5EE6" w:rsidRDefault="00AC5EE6">
            <w:pPr>
              <w:jc w:val="center"/>
              <w:rPr>
                <w:rFonts w:hint="eastAsia"/>
              </w:rPr>
            </w:pPr>
          </w:p>
        </w:tc>
        <w:tc>
          <w:tcPr>
            <w:tcW w:w="303" w:type="dxa"/>
            <w:tcMar>
              <w:left w:w="30" w:type="dxa"/>
              <w:right w:w="30" w:type="dxa"/>
            </w:tcMar>
            <w:vAlign w:val="bottom"/>
          </w:tcPr>
          <w:p w14:paraId="048EE347" w14:textId="77777777" w:rsidR="00AC5EE6" w:rsidRDefault="00AC5EE6">
            <w:pPr>
              <w:jc w:val="center"/>
              <w:rPr>
                <w:rFonts w:hint="eastAsia"/>
              </w:rPr>
            </w:pPr>
          </w:p>
        </w:tc>
        <w:tc>
          <w:tcPr>
            <w:tcW w:w="13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8B1C61A" w14:textId="77777777" w:rsidR="00AC5EE6" w:rsidRDefault="00AC5EE6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709C3D4" w14:textId="77777777" w:rsidR="00AC5EE6" w:rsidRDefault="00AC5EE6">
            <w:pPr>
              <w:jc w:val="center"/>
              <w:rPr>
                <w:rFonts w:hint="eastAsia"/>
              </w:rPr>
            </w:pPr>
            <w:r>
              <w:t>ferretería</w:t>
            </w:r>
          </w:p>
        </w:tc>
      </w:tr>
      <w:tr w:rsidR="00AC5EE6" w14:paraId="13293049" w14:textId="77777777" w:rsidTr="00084CC6">
        <w:trPr>
          <w:trHeight w:val="242"/>
        </w:trPr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2D9DFD6" w14:textId="77777777" w:rsidR="00AC5EE6" w:rsidRDefault="00AC5EE6">
            <w:pPr>
              <w:jc w:val="center"/>
              <w:rPr>
                <w:rFonts w:hint="eastAsia"/>
              </w:rPr>
            </w:pPr>
            <w:r>
              <w:t>MB444</w:t>
            </w:r>
          </w:p>
        </w:tc>
        <w:tc>
          <w:tcPr>
            <w:tcW w:w="19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B6CD51C" w14:textId="77777777" w:rsidR="00AC5EE6" w:rsidRDefault="00AC5EE6">
            <w:pPr>
              <w:jc w:val="center"/>
              <w:rPr>
                <w:rFonts w:hint="eastAsia"/>
              </w:rPr>
            </w:pPr>
            <w:r>
              <w:t>Horno eléctrico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93847C6" w14:textId="77777777" w:rsidR="00AC5EE6" w:rsidRDefault="00AC5EE6">
            <w:pPr>
              <w:jc w:val="center"/>
              <w:rPr>
                <w:rFonts w:hint="eastAsia"/>
              </w:rPr>
            </w:pPr>
            <w:r>
              <w:t>6700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64D7" w14:textId="60C1E512" w:rsidR="00AC5EE6" w:rsidRDefault="00AC5EE6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770" w:type="dxa"/>
            <w:tcBorders>
              <w:left w:val="single" w:sz="4" w:space="0" w:color="auto"/>
            </w:tcBorders>
            <w:tcMar>
              <w:left w:w="30" w:type="dxa"/>
              <w:right w:w="30" w:type="dxa"/>
            </w:tcMar>
            <w:vAlign w:val="bottom"/>
          </w:tcPr>
          <w:p w14:paraId="3F263E09" w14:textId="26827D73" w:rsidR="00AC5EE6" w:rsidRDefault="00AC5EE6">
            <w:pPr>
              <w:jc w:val="center"/>
              <w:rPr>
                <w:rFonts w:hint="eastAsia"/>
              </w:rPr>
            </w:pPr>
          </w:p>
        </w:tc>
        <w:tc>
          <w:tcPr>
            <w:tcW w:w="303" w:type="dxa"/>
            <w:tcMar>
              <w:left w:w="30" w:type="dxa"/>
              <w:right w:w="30" w:type="dxa"/>
            </w:tcMar>
            <w:vAlign w:val="bottom"/>
          </w:tcPr>
          <w:p w14:paraId="3926C792" w14:textId="77777777" w:rsidR="00AC5EE6" w:rsidRDefault="00AC5EE6">
            <w:pPr>
              <w:jc w:val="center"/>
              <w:rPr>
                <w:rFonts w:hint="eastAsia"/>
              </w:rPr>
            </w:pPr>
          </w:p>
        </w:tc>
        <w:tc>
          <w:tcPr>
            <w:tcW w:w="13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FC2FFE3" w14:textId="77777777" w:rsidR="00AC5EE6" w:rsidRDefault="00AC5EE6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6DF64C2" w14:textId="77777777" w:rsidR="00AC5EE6" w:rsidRDefault="00AC5EE6">
            <w:pPr>
              <w:jc w:val="center"/>
              <w:rPr>
                <w:rFonts w:hint="eastAsia"/>
              </w:rPr>
            </w:pPr>
            <w:r>
              <w:t>electrodomésticos</w:t>
            </w:r>
          </w:p>
        </w:tc>
      </w:tr>
      <w:tr w:rsidR="00AC5EE6" w14:paraId="1A0DC6D6" w14:textId="77777777" w:rsidTr="00084CC6">
        <w:trPr>
          <w:trHeight w:val="242"/>
        </w:trPr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E2E10C6" w14:textId="77777777" w:rsidR="00AC5EE6" w:rsidRDefault="00AC5EE6">
            <w:pPr>
              <w:jc w:val="center"/>
              <w:rPr>
                <w:rFonts w:hint="eastAsia"/>
              </w:rPr>
            </w:pPr>
            <w:r>
              <w:t>RT5</w:t>
            </w:r>
          </w:p>
        </w:tc>
        <w:tc>
          <w:tcPr>
            <w:tcW w:w="19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84654DF" w14:textId="77777777" w:rsidR="00AC5EE6" w:rsidRDefault="00AC5EE6">
            <w:pPr>
              <w:jc w:val="center"/>
              <w:rPr>
                <w:rFonts w:hint="eastAsia"/>
              </w:rPr>
            </w:pPr>
            <w:r>
              <w:t>Colchón inflable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7D32B9C9" w14:textId="77777777" w:rsidR="00AC5EE6" w:rsidRDefault="00AC5EE6">
            <w:pPr>
              <w:jc w:val="center"/>
              <w:rPr>
                <w:rFonts w:hint="eastAsia"/>
              </w:rPr>
            </w:pPr>
            <w:r>
              <w:t>3500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52B1" w14:textId="097DD1E9" w:rsidR="00AC5EE6" w:rsidRDefault="00AC5EE6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770" w:type="dxa"/>
            <w:tcBorders>
              <w:left w:val="single" w:sz="4" w:space="0" w:color="auto"/>
            </w:tcBorders>
            <w:tcMar>
              <w:left w:w="30" w:type="dxa"/>
              <w:right w:w="30" w:type="dxa"/>
            </w:tcMar>
            <w:vAlign w:val="bottom"/>
          </w:tcPr>
          <w:p w14:paraId="1E0E5EDD" w14:textId="3E10718F" w:rsidR="00AC5EE6" w:rsidRDefault="00AC5EE6">
            <w:pPr>
              <w:jc w:val="center"/>
              <w:rPr>
                <w:rFonts w:hint="eastAsia"/>
              </w:rPr>
            </w:pPr>
          </w:p>
        </w:tc>
        <w:tc>
          <w:tcPr>
            <w:tcW w:w="303" w:type="dxa"/>
            <w:tcMar>
              <w:left w:w="30" w:type="dxa"/>
              <w:right w:w="30" w:type="dxa"/>
            </w:tcMar>
            <w:vAlign w:val="bottom"/>
          </w:tcPr>
          <w:p w14:paraId="285A0E17" w14:textId="77777777" w:rsidR="00AC5EE6" w:rsidRDefault="00AC5EE6">
            <w:pPr>
              <w:jc w:val="center"/>
              <w:rPr>
                <w:rFonts w:hint="eastAsia"/>
              </w:rPr>
            </w:pPr>
          </w:p>
        </w:tc>
        <w:tc>
          <w:tcPr>
            <w:tcW w:w="13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1DB5EFA" w14:textId="77777777" w:rsidR="00AC5EE6" w:rsidRDefault="00AC5EE6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7D74F65" w14:textId="77777777" w:rsidR="00AC5EE6" w:rsidRDefault="00AC5EE6">
            <w:pPr>
              <w:jc w:val="center"/>
              <w:rPr>
                <w:rFonts w:hint="eastAsia"/>
              </w:rPr>
            </w:pPr>
            <w:r>
              <w:t>camping</w:t>
            </w:r>
          </w:p>
        </w:tc>
      </w:tr>
      <w:tr w:rsidR="00AC5EE6" w14:paraId="0236FF65" w14:textId="77777777" w:rsidTr="00084CC6">
        <w:trPr>
          <w:trHeight w:val="242"/>
        </w:trPr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D91BE03" w14:textId="77777777" w:rsidR="00AC5EE6" w:rsidRDefault="00AC5EE6">
            <w:pPr>
              <w:jc w:val="center"/>
              <w:rPr>
                <w:rFonts w:hint="eastAsia"/>
              </w:rPr>
            </w:pPr>
            <w:r>
              <w:t>RE33</w:t>
            </w:r>
          </w:p>
        </w:tc>
        <w:tc>
          <w:tcPr>
            <w:tcW w:w="19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B332A64" w14:textId="77777777" w:rsidR="00AC5EE6" w:rsidRDefault="00AC5EE6">
            <w:pPr>
              <w:jc w:val="center"/>
              <w:rPr>
                <w:rFonts w:hint="eastAsia"/>
              </w:rPr>
            </w:pPr>
            <w:r>
              <w:t>Carpa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74EE2C18" w14:textId="77777777" w:rsidR="00AC5EE6" w:rsidRDefault="00AC5EE6">
            <w:pPr>
              <w:jc w:val="center"/>
              <w:rPr>
                <w:rFonts w:hint="eastAsia"/>
              </w:rPr>
            </w:pPr>
            <w:r>
              <w:t>12000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AC8A" w14:textId="3AEAA07A" w:rsidR="00AC5EE6" w:rsidRDefault="00AC5EE6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770" w:type="dxa"/>
            <w:tcBorders>
              <w:left w:val="single" w:sz="4" w:space="0" w:color="auto"/>
            </w:tcBorders>
            <w:tcMar>
              <w:left w:w="30" w:type="dxa"/>
              <w:right w:w="30" w:type="dxa"/>
            </w:tcMar>
            <w:vAlign w:val="bottom"/>
          </w:tcPr>
          <w:p w14:paraId="701E98F7" w14:textId="3A2E1EAD" w:rsidR="00AC5EE6" w:rsidRDefault="00AC5EE6">
            <w:pPr>
              <w:jc w:val="center"/>
              <w:rPr>
                <w:rFonts w:hint="eastAsia"/>
              </w:rPr>
            </w:pPr>
          </w:p>
        </w:tc>
        <w:tc>
          <w:tcPr>
            <w:tcW w:w="303" w:type="dxa"/>
            <w:tcMar>
              <w:left w:w="30" w:type="dxa"/>
              <w:right w:w="30" w:type="dxa"/>
            </w:tcMar>
            <w:vAlign w:val="bottom"/>
          </w:tcPr>
          <w:p w14:paraId="60DF2C7F" w14:textId="77777777" w:rsidR="00AC5EE6" w:rsidRDefault="00AC5EE6">
            <w:pPr>
              <w:jc w:val="center"/>
              <w:rPr>
                <w:rFonts w:hint="eastAsia"/>
              </w:rPr>
            </w:pPr>
          </w:p>
        </w:tc>
        <w:tc>
          <w:tcPr>
            <w:tcW w:w="13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CBAEC36" w14:textId="77777777" w:rsidR="00AC5EE6" w:rsidRDefault="00AC5EE6">
            <w:pPr>
              <w:jc w:val="center"/>
              <w:rPr>
                <w:rFonts w:hint="eastAsia"/>
              </w:rPr>
            </w:pP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A04B8EB" w14:textId="77777777" w:rsidR="00AC5EE6" w:rsidRDefault="00AC5EE6">
            <w:pPr>
              <w:jc w:val="center"/>
              <w:rPr>
                <w:rFonts w:hint="eastAsia"/>
              </w:rPr>
            </w:pPr>
          </w:p>
        </w:tc>
      </w:tr>
      <w:bookmarkEnd w:id="0"/>
    </w:tbl>
    <w:p w14:paraId="12F06803" w14:textId="77777777" w:rsidR="00DD0164" w:rsidRDefault="00DD0164">
      <w:pPr>
        <w:rPr>
          <w:rFonts w:hint="eastAsia"/>
        </w:rPr>
      </w:pPr>
    </w:p>
    <w:p w14:paraId="1029C1A1" w14:textId="682B845B" w:rsidR="00AC5EE6" w:rsidRPr="00AC5EE6" w:rsidRDefault="00D000FA">
      <w:pPr>
        <w:rPr>
          <w:rFonts w:hint="eastAsia"/>
          <w:color w:val="FF0000"/>
        </w:rPr>
      </w:pPr>
      <w:r>
        <w:t>C</w:t>
      </w:r>
      <w:r w:rsidR="00AC5EE6">
        <w:t>/P</w:t>
      </w:r>
      <w:r>
        <w:t>rod</w:t>
      </w:r>
      <w:r w:rsidR="00AE54DE">
        <w:t>ucto</w:t>
      </w:r>
      <w:r>
        <w:t xml:space="preserve">: </w:t>
      </w:r>
      <w:r w:rsidR="00AC5EE6">
        <w:t>1/</w:t>
      </w:r>
      <w:r w:rsidR="00AC5EE6" w:rsidRPr="00AC5EE6">
        <w:rPr>
          <w:color w:val="FF0000"/>
        </w:rPr>
        <w:t>1</w:t>
      </w:r>
      <w:r w:rsidR="00AC5EE6">
        <w:tab/>
      </w:r>
      <w:r w:rsidR="00AC5EE6">
        <w:tab/>
      </w:r>
      <w:r w:rsidR="00AC5EE6">
        <w:tab/>
      </w:r>
      <w:r w:rsidR="00AC5EE6">
        <w:tab/>
      </w:r>
      <w:r w:rsidR="00AC5EE6">
        <w:tab/>
      </w:r>
      <w:r w:rsidR="00AC5EE6">
        <w:tab/>
      </w:r>
      <w:r w:rsidR="00AC5EE6">
        <w:tab/>
      </w:r>
      <w:r w:rsidR="00AC5EE6">
        <w:tab/>
      </w:r>
      <w:r w:rsidR="00AC5EE6">
        <w:tab/>
      </w:r>
      <w:r w:rsidR="00AC5EE6">
        <w:tab/>
      </w:r>
      <w:r w:rsidR="00AC5EE6">
        <w:tab/>
      </w:r>
      <w:r w:rsidR="00AC5EE6">
        <w:tab/>
      </w:r>
      <w:r w:rsidR="00AC5EE6">
        <w:tab/>
      </w:r>
      <w:r>
        <w:t>C</w:t>
      </w:r>
      <w:r w:rsidR="00AC5EE6">
        <w:t>/R</w:t>
      </w:r>
      <w:r>
        <w:t>ub</w:t>
      </w:r>
      <w:r w:rsidR="00AE54DE">
        <w:t>ro</w:t>
      </w:r>
      <w:r>
        <w:t>:</w:t>
      </w:r>
      <w:r w:rsidR="00AC5EE6">
        <w:t xml:space="preserve"> 1/</w:t>
      </w:r>
      <w:r w:rsidR="00AC5EE6" w:rsidRPr="00AC5EE6">
        <w:rPr>
          <w:color w:val="FF0000"/>
        </w:rPr>
        <w:t>N</w:t>
      </w:r>
    </w:p>
    <w:p w14:paraId="6D47A33B" w14:textId="2ED6089B" w:rsidR="00CE213C" w:rsidRDefault="00CE213C">
      <w:pPr>
        <w:rPr>
          <w:rFonts w:hint="eastAsia"/>
        </w:rPr>
      </w:pPr>
      <w:r>
        <w:t xml:space="preserve">Productos - </w:t>
      </w:r>
      <w:r>
        <w:rPr>
          <w:rFonts w:hint="eastAsia"/>
        </w:rPr>
        <w:t>Clave</w:t>
      </w:r>
      <w:r>
        <w:t xml:space="preserve"> Principal: ITEM</w:t>
      </w:r>
      <w:r>
        <w:tab/>
      </w:r>
      <w:r>
        <w:tab/>
      </w:r>
      <w:r>
        <w:tab/>
      </w:r>
      <w:r>
        <w:tab/>
      </w:r>
      <w:r>
        <w:tab/>
      </w:r>
      <w:r>
        <w:tab/>
        <w:t>Rubro – Clave Principal: CÓDIGO</w:t>
      </w:r>
    </w:p>
    <w:p w14:paraId="1C99A5C3" w14:textId="4CB1CCBD" w:rsidR="00FC2765" w:rsidRDefault="002002D4">
      <w:r>
        <w:rPr>
          <w:rFonts w:hint="eastAsia"/>
        </w:rPr>
        <w:t>Clave</w:t>
      </w:r>
      <w:r>
        <w:t xml:space="preserve"> </w:t>
      </w:r>
      <w:r w:rsidR="00AE54DE">
        <w:t>Foránea</w:t>
      </w:r>
      <w:r w:rsidR="00FC2765">
        <w:t>:</w:t>
      </w:r>
      <w:r>
        <w:t xml:space="preserve"> Código Rubro</w:t>
      </w:r>
      <w:r w:rsidR="00FC2765">
        <w:t>s</w:t>
      </w:r>
      <w:r w:rsidR="00084CC6">
        <w:t xml:space="preserve"> </w:t>
      </w:r>
    </w:p>
    <w:p w14:paraId="738F5563" w14:textId="77777777" w:rsidR="00FC2765" w:rsidRDefault="00FC2765"/>
    <w:tbl>
      <w:tblPr>
        <w:tblStyle w:val="Tablaconcuadrcula"/>
        <w:tblpPr w:leftFromText="141" w:rightFromText="141" w:vertAnchor="text" w:horzAnchor="page" w:tblpX="202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FC2765" w14:paraId="5C508E9A" w14:textId="77777777" w:rsidTr="00FC2765">
        <w:tc>
          <w:tcPr>
            <w:tcW w:w="2263" w:type="dxa"/>
          </w:tcPr>
          <w:p w14:paraId="0238E908" w14:textId="05DD086E" w:rsidR="00FC2765" w:rsidRDefault="00FC2765" w:rsidP="00FC2765">
            <w:bookmarkStart w:id="1" w:name="_Hlk194074778"/>
            <w:r>
              <w:t>PRODUCTOS</w:t>
            </w:r>
          </w:p>
        </w:tc>
      </w:tr>
      <w:tr w:rsidR="00FC2765" w14:paraId="35EB371F" w14:textId="77777777" w:rsidTr="00FC2765">
        <w:tc>
          <w:tcPr>
            <w:tcW w:w="2263" w:type="dxa"/>
          </w:tcPr>
          <w:p w14:paraId="197B9AB8" w14:textId="4505E5D8" w:rsidR="00FC2765" w:rsidRDefault="00FC2765" w:rsidP="00FC2765">
            <w:r>
              <w:t xml:space="preserve">  </w:t>
            </w:r>
            <w:r w:rsidR="00AE54DE">
              <w:t>Ítem</w:t>
            </w:r>
          </w:p>
        </w:tc>
      </w:tr>
      <w:tr w:rsidR="00FC2765" w14:paraId="0EDFB102" w14:textId="77777777" w:rsidTr="00FC2765">
        <w:tc>
          <w:tcPr>
            <w:tcW w:w="2263" w:type="dxa"/>
          </w:tcPr>
          <w:p w14:paraId="1BAE7588" w14:textId="4F183009" w:rsidR="00FC2765" w:rsidRDefault="00FC2765" w:rsidP="00FC2765">
            <w:r>
              <w:t>Descripción</w:t>
            </w:r>
          </w:p>
        </w:tc>
      </w:tr>
      <w:tr w:rsidR="00FC2765" w14:paraId="4238D1BD" w14:textId="77777777" w:rsidTr="00FC2765">
        <w:tc>
          <w:tcPr>
            <w:tcW w:w="2263" w:type="dxa"/>
          </w:tcPr>
          <w:p w14:paraId="369661F5" w14:textId="30A883A6" w:rsidR="00FC2765" w:rsidRDefault="00FC2765" w:rsidP="00FC2765">
            <w:r>
              <w:t>Precio</w:t>
            </w:r>
          </w:p>
        </w:tc>
      </w:tr>
    </w:tbl>
    <w:p w14:paraId="1E631820" w14:textId="77777777" w:rsidR="00FC2765" w:rsidRDefault="00FC2765"/>
    <w:tbl>
      <w:tblPr>
        <w:tblStyle w:val="Tablaconcuadrcula"/>
        <w:tblpPr w:leftFromText="141" w:rightFromText="141" w:vertAnchor="text" w:horzAnchor="page" w:tblpX="7111" w:tblpY="-36"/>
        <w:tblW w:w="0" w:type="auto"/>
        <w:tblLook w:val="04A0" w:firstRow="1" w:lastRow="0" w:firstColumn="1" w:lastColumn="0" w:noHBand="0" w:noVBand="1"/>
      </w:tblPr>
      <w:tblGrid>
        <w:gridCol w:w="2263"/>
      </w:tblGrid>
      <w:tr w:rsidR="00FC2765" w14:paraId="20F7A52E" w14:textId="77777777" w:rsidTr="00FC2765">
        <w:tc>
          <w:tcPr>
            <w:tcW w:w="2263" w:type="dxa"/>
          </w:tcPr>
          <w:p w14:paraId="77E4D621" w14:textId="77777777" w:rsidR="00FC2765" w:rsidRDefault="00FC2765" w:rsidP="00FC2765">
            <w:pPr>
              <w:tabs>
                <w:tab w:val="left" w:pos="4515"/>
              </w:tabs>
            </w:pPr>
            <w:r>
              <w:t>RUBROS</w:t>
            </w:r>
          </w:p>
        </w:tc>
      </w:tr>
      <w:tr w:rsidR="00FC2765" w14:paraId="2C82426C" w14:textId="77777777" w:rsidTr="00FC2765">
        <w:tc>
          <w:tcPr>
            <w:tcW w:w="2263" w:type="dxa"/>
          </w:tcPr>
          <w:p w14:paraId="57888C7B" w14:textId="77777777" w:rsidR="00FC2765" w:rsidRDefault="00FC2765" w:rsidP="00FC2765">
            <w:pPr>
              <w:tabs>
                <w:tab w:val="left" w:pos="4515"/>
              </w:tabs>
            </w:pPr>
            <w:r>
              <w:t>Código</w:t>
            </w:r>
          </w:p>
        </w:tc>
      </w:tr>
      <w:tr w:rsidR="00FC2765" w14:paraId="1AB33276" w14:textId="77777777" w:rsidTr="00FC2765">
        <w:tc>
          <w:tcPr>
            <w:tcW w:w="2263" w:type="dxa"/>
          </w:tcPr>
          <w:p w14:paraId="1C3AE6C1" w14:textId="77777777" w:rsidR="00FC2765" w:rsidRDefault="00FC2765" w:rsidP="00FC2765">
            <w:pPr>
              <w:tabs>
                <w:tab w:val="left" w:pos="4515"/>
              </w:tabs>
            </w:pPr>
            <w:r>
              <w:t>Descripción</w:t>
            </w:r>
          </w:p>
        </w:tc>
      </w:tr>
    </w:tbl>
    <w:bookmarkEnd w:id="1"/>
    <w:p w14:paraId="2505F38F" w14:textId="3BB679D0" w:rsidR="00FC2765" w:rsidRDefault="00900D64" w:rsidP="00FC2765">
      <w:pPr>
        <w:tabs>
          <w:tab w:val="left" w:pos="4515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074BA" wp14:editId="5AE0DD9B">
                <wp:simplePos x="0" y="0"/>
                <wp:positionH relativeFrom="column">
                  <wp:posOffset>2042160</wp:posOffset>
                </wp:positionH>
                <wp:positionV relativeFrom="paragraph">
                  <wp:posOffset>90806</wp:posOffset>
                </wp:positionV>
                <wp:extent cx="1714500" cy="171450"/>
                <wp:effectExtent l="19050" t="76200" r="19050" b="19050"/>
                <wp:wrapNone/>
                <wp:docPr id="504873835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171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785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" o:spid="_x0000_s1026" type="#_x0000_t34" style="position:absolute;margin-left:160.8pt;margin-top:7.15pt;width:135pt;height:13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" strokecolor="black [3200]" strokeweight=".5pt">
                <v:stroke endarrow="block"/>
              </v:shape>
            </w:pict>
          </mc:Fallback>
        </mc:AlternateContent>
      </w:r>
      <w:r w:rsidR="00FC2765">
        <w:rPr>
          <w:rFonts w:hint="eastAsia"/>
        </w:rPr>
        <w:tab/>
      </w:r>
    </w:p>
    <w:p w14:paraId="0CCBEF21" w14:textId="04D6B3A5" w:rsidR="00FC2765" w:rsidRDefault="00FC2765" w:rsidP="00FC2765">
      <w:pPr>
        <w:tabs>
          <w:tab w:val="left" w:pos="4515"/>
        </w:tabs>
      </w:pPr>
      <w:r>
        <w:br w:type="textWrapping" w:clear="all"/>
      </w:r>
    </w:p>
    <w:p w14:paraId="2BD2F5EA" w14:textId="387932AB" w:rsidR="00DD0164" w:rsidRDefault="00084CC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2" w:name="_Hlk193887615"/>
    </w:p>
    <w:bookmarkEnd w:id="2"/>
    <w:p w14:paraId="5730CCAD" w14:textId="77777777" w:rsidR="00DD0164" w:rsidRDefault="00000000">
      <w:pPr>
        <w:rPr>
          <w:rFonts w:hint="eastAsia"/>
        </w:rPr>
      </w:pPr>
      <w:r>
        <w:rPr>
          <w:rFonts w:ascii="Arial" w:hAnsi="Arial"/>
          <w:sz w:val="20"/>
        </w:rPr>
        <w:t>2-Para un Policlínico se desea diseñar el modelo de Base de Datos según las siguientes consideraciones:</w:t>
      </w:r>
    </w:p>
    <w:p w14:paraId="0628EB4F" w14:textId="77777777" w:rsidR="00DD0164" w:rsidRDefault="00000000">
      <w:pPr>
        <w:rPr>
          <w:rFonts w:hint="eastAsia"/>
        </w:rPr>
      </w:pPr>
      <w:r>
        <w:rPr>
          <w:rFonts w:ascii="Arial" w:hAnsi="Arial"/>
          <w:sz w:val="20"/>
        </w:rPr>
        <w:t>Cada Paciente solo asiste a un médico de cabecera</w:t>
      </w:r>
    </w:p>
    <w:p w14:paraId="6AD7DCBC" w14:textId="77777777" w:rsidR="00DD0164" w:rsidRDefault="00DD0164">
      <w:pPr>
        <w:rPr>
          <w:rFonts w:hint="eastAsia"/>
        </w:rPr>
      </w:pPr>
    </w:p>
    <w:p w14:paraId="763C0A7C" w14:textId="77777777" w:rsidR="00DD0164" w:rsidRDefault="00DD0164">
      <w:pPr>
        <w:rPr>
          <w:rFonts w:hint="eastAsia"/>
        </w:rPr>
      </w:pPr>
    </w:p>
    <w:tbl>
      <w:tblPr>
        <w:tblW w:w="9214" w:type="dxa"/>
        <w:tblInd w:w="28" w:type="dxa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1510"/>
        <w:gridCol w:w="1123"/>
        <w:gridCol w:w="1816"/>
        <w:gridCol w:w="91"/>
        <w:gridCol w:w="154"/>
        <w:gridCol w:w="1045"/>
        <w:gridCol w:w="1355"/>
        <w:gridCol w:w="1325"/>
        <w:gridCol w:w="795"/>
      </w:tblGrid>
      <w:tr w:rsidR="002002D4" w14:paraId="2ADC7E18" w14:textId="2A2D22A9" w:rsidTr="002002D4">
        <w:trPr>
          <w:trHeight w:val="256"/>
        </w:trPr>
        <w:tc>
          <w:tcPr>
            <w:tcW w:w="44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6B305A" w14:textId="77777777" w:rsidR="002002D4" w:rsidRDefault="002002D4">
            <w:pPr>
              <w:jc w:val="center"/>
              <w:rPr>
                <w:rFonts w:hint="eastAsia"/>
              </w:rPr>
            </w:pPr>
            <w:r>
              <w:t>MEDICOS</w:t>
            </w:r>
          </w:p>
        </w:tc>
        <w:tc>
          <w:tcPr>
            <w:tcW w:w="91" w:type="dxa"/>
            <w:vAlign w:val="bottom"/>
          </w:tcPr>
          <w:p w14:paraId="432AEFE5" w14:textId="77777777" w:rsidR="002002D4" w:rsidRDefault="002002D4">
            <w:pPr>
              <w:rPr>
                <w:rFonts w:hint="eastAsia"/>
              </w:rPr>
            </w:pPr>
          </w:p>
        </w:tc>
        <w:tc>
          <w:tcPr>
            <w:tcW w:w="154" w:type="dxa"/>
            <w:vAlign w:val="bottom"/>
          </w:tcPr>
          <w:p w14:paraId="61420020" w14:textId="77777777" w:rsidR="002002D4" w:rsidRDefault="002002D4">
            <w:pPr>
              <w:rPr>
                <w:rFonts w:hint="eastAsia"/>
              </w:rPr>
            </w:pPr>
          </w:p>
        </w:tc>
        <w:tc>
          <w:tcPr>
            <w:tcW w:w="3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0BC6F5" w14:textId="77777777" w:rsidR="002002D4" w:rsidRDefault="002002D4">
            <w:pPr>
              <w:jc w:val="center"/>
              <w:rPr>
                <w:rFonts w:hint="eastAsia"/>
              </w:rPr>
            </w:pPr>
            <w:r>
              <w:t>PACIENTES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77A7F" w14:textId="77777777" w:rsidR="002002D4" w:rsidRDefault="002002D4">
            <w:pPr>
              <w:jc w:val="center"/>
              <w:rPr>
                <w:rFonts w:hint="eastAsia"/>
              </w:rPr>
            </w:pPr>
          </w:p>
        </w:tc>
      </w:tr>
      <w:tr w:rsidR="002002D4" w14:paraId="546B5EE9" w14:textId="6E433074" w:rsidTr="002002D4">
        <w:trPr>
          <w:trHeight w:val="256"/>
        </w:trPr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7DE376F" w14:textId="77777777" w:rsidR="002002D4" w:rsidRDefault="002002D4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MATRICULA</w:t>
            </w:r>
          </w:p>
        </w:tc>
        <w:tc>
          <w:tcPr>
            <w:tcW w:w="11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301798F" w14:textId="77777777" w:rsidR="002002D4" w:rsidRDefault="002002D4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AA153CA" w14:textId="77777777" w:rsidR="002002D4" w:rsidRDefault="002002D4">
            <w:pPr>
              <w:jc w:val="center"/>
              <w:rPr>
                <w:rFonts w:hint="eastAsia"/>
              </w:rPr>
            </w:pPr>
            <w:r>
              <w:t>ESPECIALIDAD</w:t>
            </w:r>
          </w:p>
        </w:tc>
        <w:tc>
          <w:tcPr>
            <w:tcW w:w="91" w:type="dxa"/>
            <w:vAlign w:val="bottom"/>
          </w:tcPr>
          <w:p w14:paraId="1A185B5B" w14:textId="77777777" w:rsidR="002002D4" w:rsidRDefault="002002D4">
            <w:pPr>
              <w:jc w:val="center"/>
              <w:rPr>
                <w:rFonts w:hint="eastAsia"/>
              </w:rPr>
            </w:pPr>
          </w:p>
        </w:tc>
        <w:tc>
          <w:tcPr>
            <w:tcW w:w="154" w:type="dxa"/>
            <w:vAlign w:val="bottom"/>
          </w:tcPr>
          <w:p w14:paraId="337565FC" w14:textId="77777777" w:rsidR="002002D4" w:rsidRDefault="002002D4">
            <w:pPr>
              <w:jc w:val="center"/>
              <w:rPr>
                <w:rFonts w:hint="eastAsia"/>
              </w:rPr>
            </w:pP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9D649AB" w14:textId="77777777" w:rsidR="002002D4" w:rsidRDefault="002002D4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DNI</w:t>
            </w:r>
          </w:p>
        </w:tc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CD4E5C8" w14:textId="77777777" w:rsidR="002002D4" w:rsidRDefault="002002D4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E80207E" w14:textId="77777777" w:rsidR="002002D4" w:rsidRDefault="002002D4">
            <w:pPr>
              <w:jc w:val="center"/>
              <w:rPr>
                <w:rFonts w:hint="eastAsia"/>
              </w:rPr>
            </w:pPr>
            <w:r>
              <w:t>TELEFONO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6B593" w14:textId="0C5B8D29" w:rsidR="002002D4" w:rsidRPr="002002D4" w:rsidRDefault="002002D4">
            <w:pPr>
              <w:jc w:val="center"/>
              <w:rPr>
                <w:rFonts w:hint="eastAsia"/>
                <w:color w:val="FF0000"/>
                <w:u w:val="double"/>
              </w:rPr>
            </w:pPr>
            <w:r w:rsidRPr="002002D4">
              <w:rPr>
                <w:color w:val="FF0000"/>
                <w:u w:val="double"/>
              </w:rPr>
              <w:t>C.F.</w:t>
            </w:r>
          </w:p>
        </w:tc>
      </w:tr>
      <w:tr w:rsidR="002002D4" w14:paraId="577BE29C" w14:textId="70907D60" w:rsidTr="002002D4">
        <w:trPr>
          <w:trHeight w:val="256"/>
        </w:trPr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624E205" w14:textId="77777777" w:rsidR="002002D4" w:rsidRDefault="002002D4">
            <w:pPr>
              <w:jc w:val="center"/>
              <w:rPr>
                <w:rFonts w:hint="eastAsia"/>
              </w:rPr>
            </w:pPr>
            <w:r>
              <w:t>R3435</w:t>
            </w:r>
          </w:p>
        </w:tc>
        <w:tc>
          <w:tcPr>
            <w:tcW w:w="11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FFF9755" w14:textId="77777777" w:rsidR="002002D4" w:rsidRDefault="002002D4">
            <w:pPr>
              <w:jc w:val="center"/>
              <w:rPr>
                <w:rFonts w:hint="eastAsia"/>
              </w:rPr>
            </w:pPr>
            <w:r>
              <w:t>Juan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B5D7697" w14:textId="77777777" w:rsidR="002002D4" w:rsidRDefault="002002D4">
            <w:pPr>
              <w:jc w:val="center"/>
              <w:rPr>
                <w:rFonts w:hint="eastAsia"/>
              </w:rPr>
            </w:pPr>
            <w:r>
              <w:t>Clínico</w:t>
            </w:r>
          </w:p>
        </w:tc>
        <w:tc>
          <w:tcPr>
            <w:tcW w:w="91" w:type="dxa"/>
            <w:vAlign w:val="bottom"/>
          </w:tcPr>
          <w:p w14:paraId="5B9B491C" w14:textId="77777777" w:rsidR="002002D4" w:rsidRDefault="002002D4">
            <w:pPr>
              <w:jc w:val="center"/>
              <w:rPr>
                <w:rFonts w:hint="eastAsia"/>
              </w:rPr>
            </w:pPr>
          </w:p>
        </w:tc>
        <w:tc>
          <w:tcPr>
            <w:tcW w:w="154" w:type="dxa"/>
            <w:vAlign w:val="bottom"/>
          </w:tcPr>
          <w:p w14:paraId="6F50913C" w14:textId="77777777" w:rsidR="002002D4" w:rsidRDefault="002002D4">
            <w:pPr>
              <w:jc w:val="center"/>
              <w:rPr>
                <w:rFonts w:hint="eastAsia"/>
              </w:rPr>
            </w:pP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0E09161" w14:textId="77777777" w:rsidR="002002D4" w:rsidRDefault="002002D4">
            <w:pPr>
              <w:jc w:val="center"/>
              <w:rPr>
                <w:rFonts w:hint="eastAsia"/>
              </w:rPr>
            </w:pPr>
            <w:r>
              <w:t>2323232</w:t>
            </w:r>
          </w:p>
        </w:tc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235DCFA" w14:textId="17D849C1" w:rsidR="002002D4" w:rsidRDefault="002002D4">
            <w:pPr>
              <w:jc w:val="center"/>
              <w:rPr>
                <w:rFonts w:hint="eastAsia"/>
              </w:rPr>
            </w:pPr>
            <w:r>
              <w:t xml:space="preserve">Pablo </w:t>
            </w:r>
            <w:r w:rsidR="00AE54DE">
              <w:t>López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6B3924" w14:textId="77777777" w:rsidR="002002D4" w:rsidRDefault="002002D4">
            <w:pPr>
              <w:jc w:val="center"/>
              <w:rPr>
                <w:rFonts w:hint="eastAsia"/>
              </w:rPr>
            </w:pPr>
            <w:r>
              <w:t>123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6B5D2" w14:textId="36A525B7" w:rsidR="002002D4" w:rsidRDefault="002002D4">
            <w:pPr>
              <w:jc w:val="center"/>
              <w:rPr>
                <w:rFonts w:hint="eastAsia"/>
              </w:rPr>
            </w:pPr>
            <w:r w:rsidRPr="002002D4">
              <w:rPr>
                <w:rFonts w:hint="eastAsia"/>
              </w:rPr>
              <w:t>R3435</w:t>
            </w:r>
          </w:p>
        </w:tc>
      </w:tr>
      <w:tr w:rsidR="002002D4" w14:paraId="683A3D1A" w14:textId="521A337F" w:rsidTr="002002D4">
        <w:trPr>
          <w:trHeight w:val="256"/>
        </w:trPr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6B14DEB" w14:textId="77777777" w:rsidR="002002D4" w:rsidRDefault="002002D4" w:rsidP="002002D4">
            <w:pPr>
              <w:jc w:val="center"/>
              <w:rPr>
                <w:rFonts w:hint="eastAsia"/>
              </w:rPr>
            </w:pPr>
            <w:r>
              <w:t>R5455</w:t>
            </w:r>
          </w:p>
        </w:tc>
        <w:tc>
          <w:tcPr>
            <w:tcW w:w="11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B0702A5" w14:textId="77777777" w:rsidR="002002D4" w:rsidRDefault="002002D4" w:rsidP="002002D4">
            <w:pPr>
              <w:jc w:val="center"/>
              <w:rPr>
                <w:rFonts w:hint="eastAsia"/>
              </w:rPr>
            </w:pPr>
            <w:r>
              <w:t>Ana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6FD3859" w14:textId="77777777" w:rsidR="002002D4" w:rsidRDefault="002002D4" w:rsidP="002002D4">
            <w:pPr>
              <w:jc w:val="center"/>
              <w:rPr>
                <w:rFonts w:hint="eastAsia"/>
              </w:rPr>
            </w:pPr>
            <w:r>
              <w:t>Oftalmóloga</w:t>
            </w:r>
          </w:p>
        </w:tc>
        <w:tc>
          <w:tcPr>
            <w:tcW w:w="91" w:type="dxa"/>
            <w:vAlign w:val="bottom"/>
          </w:tcPr>
          <w:p w14:paraId="6B67A850" w14:textId="77777777" w:rsidR="002002D4" w:rsidRDefault="002002D4" w:rsidP="002002D4">
            <w:pPr>
              <w:jc w:val="center"/>
              <w:rPr>
                <w:rFonts w:hint="eastAsia"/>
              </w:rPr>
            </w:pPr>
          </w:p>
        </w:tc>
        <w:tc>
          <w:tcPr>
            <w:tcW w:w="154" w:type="dxa"/>
            <w:vAlign w:val="bottom"/>
          </w:tcPr>
          <w:p w14:paraId="02B0FA2E" w14:textId="77777777" w:rsidR="002002D4" w:rsidRDefault="002002D4" w:rsidP="002002D4">
            <w:pPr>
              <w:jc w:val="center"/>
              <w:rPr>
                <w:rFonts w:hint="eastAsia"/>
              </w:rPr>
            </w:pP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A7A6697" w14:textId="77777777" w:rsidR="002002D4" w:rsidRDefault="002002D4" w:rsidP="002002D4">
            <w:pPr>
              <w:jc w:val="center"/>
              <w:rPr>
                <w:rFonts w:hint="eastAsia"/>
              </w:rPr>
            </w:pPr>
            <w:r>
              <w:t>43434343</w:t>
            </w:r>
          </w:p>
        </w:tc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4BE8B52" w14:textId="77777777" w:rsidR="002002D4" w:rsidRDefault="002002D4" w:rsidP="002002D4">
            <w:pPr>
              <w:jc w:val="center"/>
              <w:rPr>
                <w:rFonts w:hint="eastAsia"/>
              </w:rPr>
            </w:pPr>
            <w:r>
              <w:t>Juan Casas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F398D0" w14:textId="77777777" w:rsidR="002002D4" w:rsidRDefault="002002D4" w:rsidP="002002D4">
            <w:pPr>
              <w:jc w:val="center"/>
              <w:rPr>
                <w:rFonts w:hint="eastAsia"/>
              </w:rPr>
            </w:pPr>
            <w:r>
              <w:t>323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672DE" w14:textId="1C9636E1" w:rsidR="002002D4" w:rsidRDefault="002002D4" w:rsidP="002002D4">
            <w:pPr>
              <w:jc w:val="center"/>
              <w:rPr>
                <w:rFonts w:hint="eastAsia"/>
              </w:rPr>
            </w:pPr>
            <w:r w:rsidRPr="00665240">
              <w:rPr>
                <w:rFonts w:hint="eastAsia"/>
              </w:rPr>
              <w:t>R3435</w:t>
            </w:r>
          </w:p>
        </w:tc>
      </w:tr>
      <w:tr w:rsidR="002002D4" w14:paraId="37414611" w14:textId="0DE17F6D" w:rsidTr="002002D4">
        <w:trPr>
          <w:trHeight w:val="256"/>
        </w:trPr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D46EA9C" w14:textId="77777777" w:rsidR="002002D4" w:rsidRDefault="002002D4" w:rsidP="002002D4">
            <w:pPr>
              <w:jc w:val="center"/>
              <w:rPr>
                <w:rFonts w:hint="eastAsia"/>
              </w:rPr>
            </w:pPr>
            <w:r>
              <w:t>R2222</w:t>
            </w:r>
          </w:p>
        </w:tc>
        <w:tc>
          <w:tcPr>
            <w:tcW w:w="11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4A3262F" w14:textId="77777777" w:rsidR="002002D4" w:rsidRDefault="002002D4" w:rsidP="002002D4">
            <w:pPr>
              <w:jc w:val="center"/>
              <w:rPr>
                <w:rFonts w:hint="eastAsia"/>
              </w:rPr>
            </w:pPr>
            <w:r>
              <w:t>Pedro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1FCA5CD" w14:textId="77777777" w:rsidR="002002D4" w:rsidRDefault="002002D4" w:rsidP="002002D4">
            <w:pPr>
              <w:jc w:val="center"/>
              <w:rPr>
                <w:rFonts w:hint="eastAsia"/>
              </w:rPr>
            </w:pPr>
            <w:r>
              <w:t>Cardiólogo</w:t>
            </w:r>
          </w:p>
        </w:tc>
        <w:tc>
          <w:tcPr>
            <w:tcW w:w="91" w:type="dxa"/>
            <w:vAlign w:val="bottom"/>
          </w:tcPr>
          <w:p w14:paraId="14718351" w14:textId="77777777" w:rsidR="002002D4" w:rsidRDefault="002002D4" w:rsidP="002002D4">
            <w:pPr>
              <w:jc w:val="center"/>
              <w:rPr>
                <w:rFonts w:hint="eastAsia"/>
              </w:rPr>
            </w:pPr>
          </w:p>
        </w:tc>
        <w:tc>
          <w:tcPr>
            <w:tcW w:w="154" w:type="dxa"/>
            <w:vAlign w:val="bottom"/>
          </w:tcPr>
          <w:p w14:paraId="61C765BC" w14:textId="77777777" w:rsidR="002002D4" w:rsidRDefault="002002D4" w:rsidP="002002D4">
            <w:pPr>
              <w:jc w:val="center"/>
              <w:rPr>
                <w:rFonts w:hint="eastAsia"/>
              </w:rPr>
            </w:pP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996B6B0" w14:textId="77777777" w:rsidR="002002D4" w:rsidRDefault="002002D4" w:rsidP="002002D4">
            <w:pPr>
              <w:jc w:val="center"/>
              <w:rPr>
                <w:rFonts w:hint="eastAsia"/>
              </w:rPr>
            </w:pPr>
            <w:r>
              <w:t>75356754</w:t>
            </w:r>
          </w:p>
        </w:tc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5EB4C29" w14:textId="0475C7D3" w:rsidR="002002D4" w:rsidRDefault="002002D4" w:rsidP="002002D4">
            <w:pPr>
              <w:jc w:val="center"/>
              <w:rPr>
                <w:rFonts w:hint="eastAsia"/>
              </w:rPr>
            </w:pPr>
            <w:r>
              <w:t xml:space="preserve">Sol </w:t>
            </w:r>
            <w:r w:rsidR="00AE54DE">
              <w:t>Gómez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ED5B303" w14:textId="77777777" w:rsidR="002002D4" w:rsidRDefault="002002D4" w:rsidP="002002D4">
            <w:pPr>
              <w:jc w:val="center"/>
              <w:rPr>
                <w:rFonts w:hint="eastAsia"/>
              </w:rPr>
            </w:pPr>
            <w:r>
              <w:t>777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E224BC" w14:textId="49C405EB" w:rsidR="002002D4" w:rsidRDefault="002002D4" w:rsidP="002002D4">
            <w:pPr>
              <w:jc w:val="center"/>
              <w:rPr>
                <w:rFonts w:hint="eastAsia"/>
              </w:rPr>
            </w:pPr>
            <w:r w:rsidRPr="00665240">
              <w:rPr>
                <w:rFonts w:hint="eastAsia"/>
              </w:rPr>
              <w:t>R3435</w:t>
            </w:r>
          </w:p>
        </w:tc>
      </w:tr>
    </w:tbl>
    <w:p w14:paraId="20B29724" w14:textId="3882BF5B" w:rsidR="00AC5EE6" w:rsidRDefault="00D000FA" w:rsidP="00AC5EE6">
      <w:pPr>
        <w:rPr>
          <w:rFonts w:hint="eastAsia"/>
        </w:rPr>
      </w:pPr>
      <w:bookmarkStart w:id="3" w:name="_Hlk194076625"/>
      <w:r>
        <w:t>C</w:t>
      </w:r>
      <w:r w:rsidR="00AC5EE6">
        <w:rPr>
          <w:rFonts w:hint="eastAsia"/>
        </w:rPr>
        <w:t>/</w:t>
      </w:r>
      <w:r w:rsidR="00AC5EE6">
        <w:t>M</w:t>
      </w:r>
      <w:r>
        <w:t xml:space="preserve">ed: </w:t>
      </w:r>
      <w:r w:rsidR="00AC5EE6">
        <w:rPr>
          <w:rFonts w:hint="eastAsia"/>
        </w:rPr>
        <w:t>1/</w:t>
      </w:r>
      <w:r w:rsidR="00AC5EE6" w:rsidRPr="00AC5EE6">
        <w:rPr>
          <w:color w:val="FF0000"/>
        </w:rPr>
        <w:t>N</w:t>
      </w:r>
      <w:r w:rsidR="00AC5EE6" w:rsidRPr="00AC5EE6">
        <w:rPr>
          <w:rFonts w:hint="eastAsia"/>
          <w:color w:val="FF0000"/>
        </w:rPr>
        <w:tab/>
      </w:r>
      <w:r w:rsidR="00AC5EE6">
        <w:rPr>
          <w:rFonts w:hint="eastAsia"/>
        </w:rPr>
        <w:tab/>
      </w:r>
      <w:r w:rsidR="00AC5EE6">
        <w:rPr>
          <w:rFonts w:hint="eastAsia"/>
        </w:rPr>
        <w:tab/>
      </w:r>
      <w:r w:rsidR="00AC5EE6">
        <w:rPr>
          <w:rFonts w:hint="eastAsia"/>
        </w:rPr>
        <w:tab/>
      </w:r>
      <w:r w:rsidR="00AC5EE6">
        <w:rPr>
          <w:rFonts w:hint="eastAsia"/>
        </w:rPr>
        <w:tab/>
      </w:r>
      <w:r w:rsidR="00AC5EE6">
        <w:rPr>
          <w:rFonts w:hint="eastAsia"/>
        </w:rPr>
        <w:tab/>
      </w:r>
      <w:r w:rsidR="00AC5EE6">
        <w:rPr>
          <w:rFonts w:hint="eastAsia"/>
        </w:rPr>
        <w:tab/>
      </w:r>
      <w:r w:rsidR="00AC5EE6">
        <w:rPr>
          <w:rFonts w:hint="eastAsia"/>
        </w:rPr>
        <w:tab/>
      </w:r>
      <w:r w:rsidR="00AC5EE6">
        <w:rPr>
          <w:rFonts w:hint="eastAsia"/>
        </w:rPr>
        <w:tab/>
      </w:r>
      <w:r w:rsidR="00AC5EE6">
        <w:rPr>
          <w:rFonts w:hint="eastAsia"/>
        </w:rPr>
        <w:tab/>
      </w:r>
      <w:r>
        <w:t>C</w:t>
      </w:r>
      <w:r w:rsidR="00AC5EE6">
        <w:rPr>
          <w:rFonts w:hint="eastAsia"/>
        </w:rPr>
        <w:t>/</w:t>
      </w:r>
      <w:r w:rsidR="00AC5EE6">
        <w:t>P</w:t>
      </w:r>
      <w:r>
        <w:t>ac:</w:t>
      </w:r>
      <w:r w:rsidR="00AC5EE6">
        <w:rPr>
          <w:rFonts w:hint="eastAsia"/>
        </w:rPr>
        <w:t xml:space="preserve"> 1/</w:t>
      </w:r>
      <w:r w:rsidR="00AC5EE6" w:rsidRPr="00AC5EE6">
        <w:rPr>
          <w:color w:val="FF0000"/>
        </w:rPr>
        <w:t>1</w:t>
      </w:r>
    </w:p>
    <w:p w14:paraId="7E5D077C" w14:textId="37748549" w:rsidR="00AC5EE6" w:rsidRDefault="00AE54DE" w:rsidP="00AC5EE6">
      <w:pPr>
        <w:rPr>
          <w:rFonts w:hint="eastAsia"/>
        </w:rPr>
      </w:pPr>
      <w:r>
        <w:t>Médicos</w:t>
      </w:r>
      <w:r w:rsidR="00AC5EE6">
        <w:rPr>
          <w:rFonts w:hint="eastAsia"/>
        </w:rPr>
        <w:t xml:space="preserve"> - Clave Principal: </w:t>
      </w:r>
      <w:r w:rsidR="00AC5EE6">
        <w:t>MATRICULA</w:t>
      </w:r>
      <w:r w:rsidR="00AC5EE6">
        <w:rPr>
          <w:rFonts w:hint="eastAsia"/>
        </w:rPr>
        <w:tab/>
      </w:r>
      <w:r w:rsidR="00AC5EE6">
        <w:rPr>
          <w:rFonts w:hint="eastAsia"/>
        </w:rPr>
        <w:tab/>
      </w:r>
      <w:r w:rsidR="00AC5EE6">
        <w:rPr>
          <w:rFonts w:hint="eastAsia"/>
        </w:rPr>
        <w:tab/>
      </w:r>
      <w:r w:rsidR="00AC5EE6">
        <w:t>Paciente</w:t>
      </w:r>
      <w:r w:rsidR="00AC5EE6">
        <w:rPr>
          <w:rFonts w:hint="eastAsia"/>
        </w:rPr>
        <w:t xml:space="preserve"> </w:t>
      </w:r>
      <w:r w:rsidR="00AC5EE6">
        <w:rPr>
          <w:rFonts w:hint="eastAsia"/>
        </w:rPr>
        <w:t>–</w:t>
      </w:r>
      <w:r w:rsidR="00AC5EE6">
        <w:rPr>
          <w:rFonts w:hint="eastAsia"/>
        </w:rPr>
        <w:t xml:space="preserve"> Clave Principal: </w:t>
      </w:r>
      <w:r w:rsidR="00AC5EE6">
        <w:t>DNI</w:t>
      </w:r>
    </w:p>
    <w:p w14:paraId="6D3F5C78" w14:textId="7E290535" w:rsidR="00084CC6" w:rsidRPr="00084CC6" w:rsidRDefault="002002D4" w:rsidP="00084CC6">
      <w:pPr>
        <w:rPr>
          <w:rFonts w:hint="eastAsia"/>
        </w:rPr>
      </w:pPr>
      <w:r>
        <w:t>Clave Foránea: Matrícula Medico</w:t>
      </w:r>
      <w:r w:rsidR="00084CC6">
        <w:tab/>
      </w:r>
      <w:r w:rsidR="00084CC6">
        <w:tab/>
      </w:r>
      <w:r w:rsidR="00084CC6">
        <w:tab/>
      </w:r>
      <w:r w:rsidR="00084CC6">
        <w:tab/>
      </w:r>
      <w:r w:rsidR="00084CC6">
        <w:tab/>
      </w:r>
    </w:p>
    <w:bookmarkEnd w:id="3"/>
    <w:p w14:paraId="5E29DB0E" w14:textId="32CB52D1" w:rsidR="00DD0164" w:rsidRDefault="00DD0164"/>
    <w:tbl>
      <w:tblPr>
        <w:tblStyle w:val="Tablaconcuadrcula"/>
        <w:tblpPr w:leftFromText="141" w:rightFromText="141" w:vertAnchor="text" w:horzAnchor="page" w:tblpX="7081" w:tblpY="20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A4D5A" w:rsidRPr="007A4D5A" w14:paraId="67CB9588" w14:textId="77777777" w:rsidTr="007A4D5A">
        <w:tc>
          <w:tcPr>
            <w:tcW w:w="2263" w:type="dxa"/>
          </w:tcPr>
          <w:p w14:paraId="181B3BA3" w14:textId="77777777" w:rsidR="007A4D5A" w:rsidRPr="007A4D5A" w:rsidRDefault="007A4D5A" w:rsidP="007A4D5A">
            <w:r>
              <w:t>PACIENTE</w:t>
            </w:r>
            <w:r w:rsidRPr="007A4D5A">
              <w:t>S</w:t>
            </w:r>
          </w:p>
        </w:tc>
      </w:tr>
      <w:tr w:rsidR="007A4D5A" w:rsidRPr="007A4D5A" w14:paraId="61414F51" w14:textId="77777777" w:rsidTr="007A4D5A">
        <w:tc>
          <w:tcPr>
            <w:tcW w:w="2263" w:type="dxa"/>
          </w:tcPr>
          <w:p w14:paraId="083480E4" w14:textId="77777777" w:rsidR="007A4D5A" w:rsidRPr="007A4D5A" w:rsidRDefault="007A4D5A" w:rsidP="007A4D5A">
            <w:r>
              <w:t>DNI</w:t>
            </w:r>
          </w:p>
        </w:tc>
      </w:tr>
      <w:tr w:rsidR="007A4D5A" w:rsidRPr="007A4D5A" w14:paraId="2FF673FC" w14:textId="77777777" w:rsidTr="007A4D5A">
        <w:tc>
          <w:tcPr>
            <w:tcW w:w="2263" w:type="dxa"/>
          </w:tcPr>
          <w:p w14:paraId="218CC1E0" w14:textId="77777777" w:rsidR="007A4D5A" w:rsidRPr="007A4D5A" w:rsidRDefault="007A4D5A" w:rsidP="007A4D5A">
            <w:r>
              <w:t>Nombre</w:t>
            </w:r>
          </w:p>
        </w:tc>
      </w:tr>
      <w:tr w:rsidR="007A4D5A" w:rsidRPr="007A4D5A" w14:paraId="66BB6C94" w14:textId="77777777" w:rsidTr="007A4D5A">
        <w:tc>
          <w:tcPr>
            <w:tcW w:w="2263" w:type="dxa"/>
          </w:tcPr>
          <w:p w14:paraId="1CCC5A93" w14:textId="77777777" w:rsidR="007A4D5A" w:rsidRDefault="007A4D5A" w:rsidP="007A4D5A">
            <w:r>
              <w:t>Teléfono</w:t>
            </w:r>
          </w:p>
        </w:tc>
      </w:tr>
    </w:tbl>
    <w:p w14:paraId="5B18EC2B" w14:textId="77777777" w:rsidR="00FC2765" w:rsidRDefault="00FC2765"/>
    <w:tbl>
      <w:tblPr>
        <w:tblStyle w:val="Tablaconcuadrcula"/>
        <w:tblpPr w:leftFromText="141" w:rightFromText="141" w:vertAnchor="text" w:horzAnchor="page" w:tblpX="202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A4D5A" w:rsidRPr="007A4D5A" w14:paraId="7CF7387D" w14:textId="77777777" w:rsidTr="00C30A72">
        <w:tc>
          <w:tcPr>
            <w:tcW w:w="2263" w:type="dxa"/>
          </w:tcPr>
          <w:p w14:paraId="61AE7624" w14:textId="732CC0BD" w:rsidR="007A4D5A" w:rsidRPr="007A4D5A" w:rsidRDefault="007A4D5A" w:rsidP="007A4D5A">
            <w:r>
              <w:t>MEDIC</w:t>
            </w:r>
            <w:r w:rsidRPr="007A4D5A">
              <w:t>OS</w:t>
            </w:r>
          </w:p>
        </w:tc>
      </w:tr>
      <w:tr w:rsidR="007A4D5A" w:rsidRPr="007A4D5A" w14:paraId="13C0F84D" w14:textId="77777777" w:rsidTr="00C30A72">
        <w:tc>
          <w:tcPr>
            <w:tcW w:w="2263" w:type="dxa"/>
          </w:tcPr>
          <w:p w14:paraId="333F0574" w14:textId="27248706" w:rsidR="007A4D5A" w:rsidRPr="007A4D5A" w:rsidRDefault="007A4D5A" w:rsidP="007A4D5A">
            <w:r w:rsidRPr="007A4D5A">
              <w:t xml:space="preserve">  </w:t>
            </w:r>
            <w:r>
              <w:t>Matrícula</w:t>
            </w:r>
          </w:p>
        </w:tc>
      </w:tr>
      <w:tr w:rsidR="007A4D5A" w:rsidRPr="007A4D5A" w14:paraId="1157E321" w14:textId="77777777" w:rsidTr="00C30A72">
        <w:tc>
          <w:tcPr>
            <w:tcW w:w="2263" w:type="dxa"/>
          </w:tcPr>
          <w:p w14:paraId="6D026E8C" w14:textId="14893FE0" w:rsidR="007A4D5A" w:rsidRPr="007A4D5A" w:rsidRDefault="007A4D5A" w:rsidP="007A4D5A">
            <w:r>
              <w:t>Nombre</w:t>
            </w:r>
          </w:p>
        </w:tc>
      </w:tr>
      <w:tr w:rsidR="007A4D5A" w:rsidRPr="007A4D5A" w14:paraId="6CA392A4" w14:textId="77777777" w:rsidTr="00C30A72">
        <w:tc>
          <w:tcPr>
            <w:tcW w:w="2263" w:type="dxa"/>
          </w:tcPr>
          <w:p w14:paraId="73B11C9C" w14:textId="51D5C4AB" w:rsidR="007A4D5A" w:rsidRPr="007A4D5A" w:rsidRDefault="007A4D5A" w:rsidP="007A4D5A">
            <w:r>
              <w:t>Especialidad</w:t>
            </w:r>
          </w:p>
        </w:tc>
      </w:tr>
    </w:tbl>
    <w:p w14:paraId="5A3D9516" w14:textId="77777777" w:rsidR="007A4D5A" w:rsidRPr="007A4D5A" w:rsidRDefault="007A4D5A" w:rsidP="007A4D5A"/>
    <w:p w14:paraId="51157442" w14:textId="3F5CB8BD" w:rsidR="00FC2765" w:rsidRDefault="007A4D5A">
      <w:r w:rsidRPr="007A4D5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C1BC2" wp14:editId="3A950BC1">
                <wp:simplePos x="0" y="0"/>
                <wp:positionH relativeFrom="column">
                  <wp:posOffset>1994535</wp:posOffset>
                </wp:positionH>
                <wp:positionV relativeFrom="paragraph">
                  <wp:posOffset>5080</wp:posOffset>
                </wp:positionV>
                <wp:extent cx="1809750" cy="104775"/>
                <wp:effectExtent l="0" t="0" r="76200" b="85725"/>
                <wp:wrapNone/>
                <wp:docPr id="853802696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104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F610B" id="Conector: angular 1" o:spid="_x0000_s1026" type="#_x0000_t34" style="position:absolute;margin-left:157.05pt;margin-top:.4pt;width:142.5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" strokecolor="black [3200]" strokeweight=".5pt">
                <v:stroke endarrow="block"/>
              </v:shape>
            </w:pict>
          </mc:Fallback>
        </mc:AlternateContent>
      </w:r>
    </w:p>
    <w:p w14:paraId="62B8F567" w14:textId="77777777" w:rsidR="00FC2765" w:rsidRDefault="00FC2765">
      <w:pPr>
        <w:rPr>
          <w:rFonts w:hint="eastAsia"/>
        </w:rPr>
      </w:pPr>
    </w:p>
    <w:p w14:paraId="06C5A2F9" w14:textId="77777777" w:rsidR="00DD0164" w:rsidRDefault="00DD0164">
      <w:pPr>
        <w:rPr>
          <w:rFonts w:hint="eastAsia"/>
        </w:rPr>
      </w:pPr>
    </w:p>
    <w:p w14:paraId="01D18A95" w14:textId="77777777" w:rsidR="007A4D5A" w:rsidRDefault="007A4D5A">
      <w:pPr>
        <w:rPr>
          <w:rFonts w:ascii="Arial" w:hAnsi="Arial"/>
          <w:sz w:val="20"/>
        </w:rPr>
      </w:pPr>
    </w:p>
    <w:p w14:paraId="3D91908A" w14:textId="77777777" w:rsidR="007A4D5A" w:rsidRDefault="007A4D5A">
      <w:pPr>
        <w:rPr>
          <w:rFonts w:ascii="Arial" w:hAnsi="Arial"/>
          <w:sz w:val="20"/>
        </w:rPr>
      </w:pPr>
    </w:p>
    <w:p w14:paraId="2DDC2A73" w14:textId="77777777" w:rsidR="007A4D5A" w:rsidRDefault="007A4D5A">
      <w:pPr>
        <w:rPr>
          <w:rFonts w:ascii="Arial" w:hAnsi="Arial"/>
          <w:sz w:val="20"/>
        </w:rPr>
      </w:pPr>
    </w:p>
    <w:p w14:paraId="4F5CB694" w14:textId="77777777" w:rsidR="007A4D5A" w:rsidRDefault="007A4D5A">
      <w:pPr>
        <w:rPr>
          <w:rFonts w:ascii="Arial" w:hAnsi="Arial"/>
          <w:sz w:val="20"/>
        </w:rPr>
      </w:pPr>
    </w:p>
    <w:p w14:paraId="3694B708" w14:textId="77777777" w:rsidR="007A4D5A" w:rsidRDefault="007A4D5A">
      <w:pPr>
        <w:rPr>
          <w:rFonts w:ascii="Arial" w:hAnsi="Arial"/>
          <w:sz w:val="20"/>
        </w:rPr>
      </w:pPr>
    </w:p>
    <w:p w14:paraId="0E30B77B" w14:textId="77777777" w:rsidR="007A4D5A" w:rsidRDefault="007A4D5A">
      <w:pPr>
        <w:rPr>
          <w:rFonts w:ascii="Arial" w:hAnsi="Arial"/>
          <w:sz w:val="20"/>
        </w:rPr>
      </w:pPr>
    </w:p>
    <w:p w14:paraId="6709D9BC" w14:textId="626BF53B" w:rsidR="00DD0164" w:rsidRDefault="00000000">
      <w:pPr>
        <w:rPr>
          <w:rFonts w:hint="eastAsia"/>
        </w:rPr>
      </w:pPr>
      <w:r>
        <w:rPr>
          <w:rFonts w:ascii="Arial" w:hAnsi="Arial"/>
          <w:sz w:val="20"/>
        </w:rPr>
        <w:lastRenderedPageBreak/>
        <w:t>3- Para</w:t>
      </w:r>
      <w:r w:rsidR="00900D64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el Instituto Tecnológico Beltrán se desea diseñar el modelo de Base de Datos según las siguientes consideraciones:</w:t>
      </w:r>
    </w:p>
    <w:p w14:paraId="7FF2F2BC" w14:textId="77777777" w:rsidR="00DD0164" w:rsidRDefault="00000000">
      <w:pPr>
        <w:rPr>
          <w:rFonts w:hint="eastAsia"/>
        </w:rPr>
      </w:pPr>
      <w:r>
        <w:rPr>
          <w:rFonts w:ascii="Arial" w:hAnsi="Arial"/>
          <w:sz w:val="20"/>
        </w:rPr>
        <w:t>Cada alumno tiene un docente asignado</w:t>
      </w:r>
    </w:p>
    <w:p w14:paraId="265716A7" w14:textId="77777777" w:rsidR="00DD0164" w:rsidRDefault="00DD0164">
      <w:pPr>
        <w:rPr>
          <w:rFonts w:hint="eastAsia"/>
        </w:rPr>
      </w:pPr>
    </w:p>
    <w:p w14:paraId="760CBDFC" w14:textId="77777777" w:rsidR="00DD0164" w:rsidRDefault="00DD0164">
      <w:pPr>
        <w:rPr>
          <w:rFonts w:hint="eastAsia"/>
        </w:rPr>
      </w:pPr>
    </w:p>
    <w:tbl>
      <w:tblPr>
        <w:tblW w:w="9666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2"/>
        <w:gridCol w:w="1211"/>
        <w:gridCol w:w="1213"/>
        <w:gridCol w:w="885"/>
        <w:gridCol w:w="522"/>
        <w:gridCol w:w="522"/>
        <w:gridCol w:w="1128"/>
        <w:gridCol w:w="1417"/>
        <w:gridCol w:w="1586"/>
      </w:tblGrid>
      <w:tr w:rsidR="00944DAE" w14:paraId="1BABFDF7" w14:textId="77777777" w:rsidTr="00944DAE">
        <w:trPr>
          <w:trHeight w:val="256"/>
        </w:trPr>
        <w:tc>
          <w:tcPr>
            <w:tcW w:w="36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1E16B06" w14:textId="77777777" w:rsidR="00944DAE" w:rsidRDefault="00944DAE">
            <w:pPr>
              <w:jc w:val="center"/>
              <w:rPr>
                <w:rFonts w:hint="eastAsia"/>
              </w:rPr>
            </w:pPr>
            <w:bookmarkStart w:id="4" w:name="_Hlk194076192"/>
            <w:r>
              <w:t>ALUMNOS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3B666" w14:textId="77777777" w:rsidR="00944DAE" w:rsidRDefault="00944DAE">
            <w:pPr>
              <w:rPr>
                <w:rFonts w:hint="eastAsia"/>
              </w:rPr>
            </w:pPr>
          </w:p>
        </w:tc>
        <w:tc>
          <w:tcPr>
            <w:tcW w:w="522" w:type="dxa"/>
            <w:tcBorders>
              <w:left w:val="single" w:sz="4" w:space="0" w:color="auto"/>
            </w:tcBorders>
          </w:tcPr>
          <w:p w14:paraId="499E2F43" w14:textId="77777777" w:rsidR="00944DAE" w:rsidRDefault="00944DAE">
            <w:pPr>
              <w:rPr>
                <w:rFonts w:hint="eastAsia"/>
              </w:rPr>
            </w:pPr>
          </w:p>
        </w:tc>
        <w:tc>
          <w:tcPr>
            <w:tcW w:w="522" w:type="dxa"/>
            <w:vAlign w:val="bottom"/>
          </w:tcPr>
          <w:p w14:paraId="18092C24" w14:textId="21335705" w:rsidR="00944DAE" w:rsidRDefault="00944DAE">
            <w:pPr>
              <w:rPr>
                <w:rFonts w:hint="eastAsia"/>
              </w:rPr>
            </w:pPr>
          </w:p>
        </w:tc>
        <w:tc>
          <w:tcPr>
            <w:tcW w:w="41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EF26B0" w14:textId="77777777" w:rsidR="00944DAE" w:rsidRDefault="00944DAE">
            <w:pPr>
              <w:jc w:val="center"/>
              <w:rPr>
                <w:rFonts w:hint="eastAsia"/>
              </w:rPr>
            </w:pPr>
            <w:r>
              <w:t>DOCENTES</w:t>
            </w:r>
          </w:p>
        </w:tc>
      </w:tr>
      <w:tr w:rsidR="00944DAE" w14:paraId="760FA690" w14:textId="77777777" w:rsidTr="00944DAE">
        <w:trPr>
          <w:trHeight w:val="256"/>
        </w:trPr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03A9FE8" w14:textId="77777777" w:rsidR="00944DAE" w:rsidRDefault="00944DAE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DNI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4156371" w14:textId="77777777" w:rsidR="00944DAE" w:rsidRDefault="00944DAE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5394CFEC" w14:textId="77777777" w:rsidR="00944DAE" w:rsidRDefault="00944DAE">
            <w:pPr>
              <w:jc w:val="center"/>
              <w:rPr>
                <w:rFonts w:hint="eastAsia"/>
              </w:rPr>
            </w:pPr>
            <w:r>
              <w:t>CARRERA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983D4" w14:textId="5E45F0E2" w:rsidR="00944DAE" w:rsidRPr="00944DAE" w:rsidRDefault="00944DAE">
            <w:pPr>
              <w:jc w:val="center"/>
              <w:rPr>
                <w:rFonts w:hint="eastAsia"/>
                <w:color w:val="FF0000"/>
                <w:u w:val="double"/>
              </w:rPr>
            </w:pPr>
            <w:r w:rsidRPr="00944DAE">
              <w:rPr>
                <w:color w:val="FF0000"/>
                <w:u w:val="double"/>
              </w:rPr>
              <w:t>C:F.</w:t>
            </w:r>
          </w:p>
        </w:tc>
        <w:tc>
          <w:tcPr>
            <w:tcW w:w="522" w:type="dxa"/>
            <w:tcBorders>
              <w:left w:val="single" w:sz="4" w:space="0" w:color="auto"/>
            </w:tcBorders>
          </w:tcPr>
          <w:p w14:paraId="7D7624A6" w14:textId="77777777" w:rsidR="00944DAE" w:rsidRDefault="00944DAE">
            <w:pPr>
              <w:jc w:val="center"/>
              <w:rPr>
                <w:rFonts w:hint="eastAsia"/>
              </w:rPr>
            </w:pPr>
          </w:p>
        </w:tc>
        <w:tc>
          <w:tcPr>
            <w:tcW w:w="522" w:type="dxa"/>
            <w:vAlign w:val="bottom"/>
          </w:tcPr>
          <w:p w14:paraId="15430F7F" w14:textId="5487EC03" w:rsidR="00944DAE" w:rsidRDefault="00944DAE">
            <w:pPr>
              <w:jc w:val="center"/>
              <w:rPr>
                <w:rFonts w:hint="eastAsia"/>
              </w:rPr>
            </w:pPr>
          </w:p>
        </w:tc>
        <w:tc>
          <w:tcPr>
            <w:tcW w:w="11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8B62672" w14:textId="77777777" w:rsidR="00944DAE" w:rsidRDefault="00944DAE">
            <w:pPr>
              <w:jc w:val="center"/>
              <w:rPr>
                <w:rFonts w:hint="eastAsia"/>
              </w:rPr>
            </w:pPr>
            <w:r>
              <w:rPr>
                <w:u w:val="single"/>
              </w:rPr>
              <w:t>LEGAJO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EEDBCCF" w14:textId="77777777" w:rsidR="00944DAE" w:rsidRDefault="00944DAE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70F90F" w14:textId="77777777" w:rsidR="00944DAE" w:rsidRDefault="00944DAE">
            <w:pPr>
              <w:jc w:val="center"/>
              <w:rPr>
                <w:rFonts w:hint="eastAsia"/>
              </w:rPr>
            </w:pPr>
            <w:r>
              <w:t>MATERIA</w:t>
            </w:r>
          </w:p>
        </w:tc>
      </w:tr>
      <w:tr w:rsidR="00944DAE" w14:paraId="572EE2B0" w14:textId="77777777" w:rsidTr="00944DAE">
        <w:trPr>
          <w:trHeight w:val="256"/>
        </w:trPr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175D4A7" w14:textId="77777777" w:rsidR="00944DAE" w:rsidRDefault="00944DAE">
            <w:pPr>
              <w:jc w:val="center"/>
              <w:rPr>
                <w:rFonts w:hint="eastAsia"/>
              </w:rPr>
            </w:pPr>
            <w:r>
              <w:t>23232323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06BEBB4" w14:textId="77777777" w:rsidR="00944DAE" w:rsidRDefault="00944DAE">
            <w:pPr>
              <w:jc w:val="center"/>
              <w:rPr>
                <w:rFonts w:hint="eastAsia"/>
              </w:rPr>
            </w:pPr>
            <w:r>
              <w:t>Juan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73E147C" w14:textId="77777777" w:rsidR="00944DAE" w:rsidRDefault="00944DAE">
            <w:pPr>
              <w:jc w:val="center"/>
              <w:rPr>
                <w:rFonts w:hint="eastAsia"/>
              </w:rPr>
            </w:pPr>
            <w:r>
              <w:t>TSAS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4A672" w14:textId="0BCCA71F" w:rsidR="00944DAE" w:rsidRDefault="00944DAE">
            <w:pPr>
              <w:jc w:val="center"/>
              <w:rPr>
                <w:rFonts w:hint="eastAsia"/>
              </w:rPr>
            </w:pPr>
            <w:r>
              <w:t>6655</w:t>
            </w:r>
          </w:p>
        </w:tc>
        <w:tc>
          <w:tcPr>
            <w:tcW w:w="522" w:type="dxa"/>
            <w:tcBorders>
              <w:left w:val="single" w:sz="4" w:space="0" w:color="auto"/>
            </w:tcBorders>
          </w:tcPr>
          <w:p w14:paraId="2D70514A" w14:textId="77777777" w:rsidR="00944DAE" w:rsidRDefault="00944DAE">
            <w:pPr>
              <w:jc w:val="center"/>
              <w:rPr>
                <w:rFonts w:hint="eastAsia"/>
              </w:rPr>
            </w:pPr>
          </w:p>
        </w:tc>
        <w:tc>
          <w:tcPr>
            <w:tcW w:w="522" w:type="dxa"/>
            <w:vAlign w:val="bottom"/>
          </w:tcPr>
          <w:p w14:paraId="3E92559B" w14:textId="3868F448" w:rsidR="00944DAE" w:rsidRDefault="00944DAE">
            <w:pPr>
              <w:jc w:val="center"/>
              <w:rPr>
                <w:rFonts w:hint="eastAsia"/>
              </w:rPr>
            </w:pPr>
          </w:p>
        </w:tc>
        <w:tc>
          <w:tcPr>
            <w:tcW w:w="11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EEAEE42" w14:textId="77777777" w:rsidR="00944DAE" w:rsidRDefault="00944DAE">
            <w:pPr>
              <w:jc w:val="center"/>
              <w:rPr>
                <w:rFonts w:hint="eastAsia"/>
              </w:rPr>
            </w:pPr>
            <w:r>
              <w:t>2211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5C3105F" w14:textId="77777777" w:rsidR="00944DAE" w:rsidRDefault="00944DAE">
            <w:pPr>
              <w:jc w:val="center"/>
              <w:rPr>
                <w:rFonts w:hint="eastAsia"/>
              </w:rPr>
            </w:pPr>
            <w:r>
              <w:t>Expósito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75807C6" w14:textId="77777777" w:rsidR="00944DAE" w:rsidRDefault="00944DAE">
            <w:pPr>
              <w:jc w:val="center"/>
              <w:rPr>
                <w:rFonts w:hint="eastAsia"/>
              </w:rPr>
            </w:pPr>
            <w:r>
              <w:t>Derecho Lab</w:t>
            </w:r>
          </w:p>
        </w:tc>
      </w:tr>
      <w:tr w:rsidR="00944DAE" w14:paraId="05445EC5" w14:textId="77777777" w:rsidTr="00944DAE">
        <w:trPr>
          <w:trHeight w:val="256"/>
        </w:trPr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CBB56C6" w14:textId="77777777" w:rsidR="00944DAE" w:rsidRDefault="00944DAE" w:rsidP="00944DAE">
            <w:pPr>
              <w:jc w:val="center"/>
              <w:rPr>
                <w:rFonts w:hint="eastAsia"/>
              </w:rPr>
            </w:pPr>
            <w:r>
              <w:t>342434324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9FCC5CA" w14:textId="77777777" w:rsidR="00944DAE" w:rsidRDefault="00944DAE" w:rsidP="00944DAE">
            <w:pPr>
              <w:jc w:val="center"/>
              <w:rPr>
                <w:rFonts w:hint="eastAsia"/>
              </w:rPr>
            </w:pPr>
            <w:r>
              <w:t>Ana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713CCABE" w14:textId="77777777" w:rsidR="00944DAE" w:rsidRDefault="00944DAE" w:rsidP="00944DAE">
            <w:pPr>
              <w:jc w:val="center"/>
              <w:rPr>
                <w:rFonts w:hint="eastAsia"/>
              </w:rPr>
            </w:pPr>
            <w:r>
              <w:t>TECAC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ADEAC" w14:textId="650A510E" w:rsidR="00944DAE" w:rsidRDefault="00944DAE" w:rsidP="00944DAE">
            <w:pPr>
              <w:jc w:val="center"/>
              <w:rPr>
                <w:rFonts w:hint="eastAsia"/>
              </w:rPr>
            </w:pPr>
            <w:r>
              <w:t>3322</w:t>
            </w:r>
          </w:p>
        </w:tc>
        <w:tc>
          <w:tcPr>
            <w:tcW w:w="522" w:type="dxa"/>
            <w:tcBorders>
              <w:left w:val="single" w:sz="4" w:space="0" w:color="auto"/>
            </w:tcBorders>
          </w:tcPr>
          <w:p w14:paraId="0480A189" w14:textId="77777777" w:rsidR="00944DAE" w:rsidRDefault="00944DAE" w:rsidP="00944DAE">
            <w:pPr>
              <w:jc w:val="center"/>
              <w:rPr>
                <w:rFonts w:hint="eastAsia"/>
              </w:rPr>
            </w:pPr>
          </w:p>
        </w:tc>
        <w:tc>
          <w:tcPr>
            <w:tcW w:w="522" w:type="dxa"/>
            <w:vAlign w:val="bottom"/>
          </w:tcPr>
          <w:p w14:paraId="217D4BDF" w14:textId="48EB4346" w:rsidR="00944DAE" w:rsidRDefault="00944DAE" w:rsidP="00944DAE">
            <w:pPr>
              <w:jc w:val="center"/>
              <w:rPr>
                <w:rFonts w:hint="eastAsia"/>
              </w:rPr>
            </w:pPr>
          </w:p>
        </w:tc>
        <w:tc>
          <w:tcPr>
            <w:tcW w:w="11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ED46641" w14:textId="77777777" w:rsidR="00944DAE" w:rsidRDefault="00944DAE" w:rsidP="00944DAE">
            <w:pPr>
              <w:jc w:val="center"/>
              <w:rPr>
                <w:rFonts w:hint="eastAsia"/>
              </w:rPr>
            </w:pPr>
            <w:r>
              <w:t>3322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563A6F4" w14:textId="37298F2D" w:rsidR="00944DAE" w:rsidRDefault="00944DAE" w:rsidP="00944DAE">
            <w:pPr>
              <w:jc w:val="center"/>
              <w:rPr>
                <w:rFonts w:hint="eastAsia"/>
              </w:rPr>
            </w:pPr>
            <w:r w:rsidRPr="002002D4">
              <w:rPr>
                <w:rFonts w:hint="eastAsia"/>
              </w:rPr>
              <w:t>Perdomo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B08A23A" w14:textId="25038869" w:rsidR="00944DAE" w:rsidRDefault="00944DAE" w:rsidP="00944DAE">
            <w:pPr>
              <w:jc w:val="center"/>
              <w:rPr>
                <w:rFonts w:hint="eastAsia"/>
              </w:rPr>
            </w:pPr>
            <w:r>
              <w:t>Ingles I</w:t>
            </w:r>
          </w:p>
        </w:tc>
      </w:tr>
      <w:tr w:rsidR="00944DAE" w14:paraId="5695F946" w14:textId="77777777" w:rsidTr="00944DAE">
        <w:trPr>
          <w:trHeight w:val="256"/>
        </w:trPr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AF45AEC" w14:textId="77777777" w:rsidR="00944DAE" w:rsidRDefault="00944DAE" w:rsidP="00944DAE">
            <w:pPr>
              <w:jc w:val="center"/>
              <w:rPr>
                <w:rFonts w:hint="eastAsia"/>
              </w:rPr>
            </w:pPr>
            <w:r>
              <w:t>76757567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B50E1C7" w14:textId="77777777" w:rsidR="00944DAE" w:rsidRDefault="00944DAE" w:rsidP="00944DAE">
            <w:pPr>
              <w:jc w:val="center"/>
              <w:rPr>
                <w:rFonts w:hint="eastAsia"/>
              </w:rPr>
            </w:pPr>
            <w:r>
              <w:t>Sol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68F28B86" w14:textId="77777777" w:rsidR="00944DAE" w:rsidRDefault="00944DAE" w:rsidP="00944DAE">
            <w:pPr>
              <w:jc w:val="center"/>
              <w:rPr>
                <w:rFonts w:hint="eastAsia"/>
              </w:rPr>
            </w:pPr>
            <w:r>
              <w:t>TEHST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F73D0" w14:textId="4B385C6D" w:rsidR="00944DAE" w:rsidRDefault="00944DAE" w:rsidP="00944DAE">
            <w:pPr>
              <w:jc w:val="center"/>
              <w:rPr>
                <w:rFonts w:hint="eastAsia"/>
              </w:rPr>
            </w:pPr>
            <w:r>
              <w:t>2211</w:t>
            </w:r>
          </w:p>
        </w:tc>
        <w:tc>
          <w:tcPr>
            <w:tcW w:w="522" w:type="dxa"/>
            <w:tcBorders>
              <w:left w:val="single" w:sz="4" w:space="0" w:color="auto"/>
            </w:tcBorders>
          </w:tcPr>
          <w:p w14:paraId="033F00A4" w14:textId="77777777" w:rsidR="00944DAE" w:rsidRDefault="00944DAE" w:rsidP="00944DAE">
            <w:pPr>
              <w:jc w:val="center"/>
              <w:rPr>
                <w:rFonts w:hint="eastAsia"/>
              </w:rPr>
            </w:pPr>
          </w:p>
        </w:tc>
        <w:tc>
          <w:tcPr>
            <w:tcW w:w="522" w:type="dxa"/>
            <w:vAlign w:val="bottom"/>
          </w:tcPr>
          <w:p w14:paraId="066ACE21" w14:textId="55C1B4B9" w:rsidR="00944DAE" w:rsidRDefault="00944DAE" w:rsidP="00944DAE">
            <w:pPr>
              <w:jc w:val="center"/>
              <w:rPr>
                <w:rFonts w:hint="eastAsia"/>
              </w:rPr>
            </w:pPr>
          </w:p>
        </w:tc>
        <w:tc>
          <w:tcPr>
            <w:tcW w:w="11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A727A1D" w14:textId="77777777" w:rsidR="00944DAE" w:rsidRDefault="00944DAE" w:rsidP="00944DAE">
            <w:pPr>
              <w:jc w:val="center"/>
              <w:rPr>
                <w:rFonts w:hint="eastAsia"/>
              </w:rPr>
            </w:pPr>
            <w:r>
              <w:t>6655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4C3983B" w14:textId="76AEEF6E" w:rsidR="00944DAE" w:rsidRDefault="00944DAE" w:rsidP="00944DAE">
            <w:pPr>
              <w:jc w:val="center"/>
              <w:rPr>
                <w:rFonts w:hint="eastAsia"/>
              </w:rPr>
            </w:pPr>
            <w:r w:rsidRPr="002002D4">
              <w:rPr>
                <w:rFonts w:hint="eastAsia"/>
              </w:rPr>
              <w:t>Scudero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B3E646" w14:textId="2DC34BEF" w:rsidR="00944DAE" w:rsidRDefault="00944DAE" w:rsidP="00944DAE">
            <w:pPr>
              <w:jc w:val="center"/>
              <w:rPr>
                <w:rFonts w:hint="eastAsia"/>
              </w:rPr>
            </w:pPr>
            <w:r>
              <w:t>Comp. 2</w:t>
            </w:r>
          </w:p>
        </w:tc>
      </w:tr>
      <w:bookmarkEnd w:id="4"/>
    </w:tbl>
    <w:p w14:paraId="5288D75B" w14:textId="77777777" w:rsidR="00DD0164" w:rsidRDefault="00DD0164">
      <w:pPr>
        <w:rPr>
          <w:rFonts w:hint="eastAsia"/>
        </w:rPr>
      </w:pPr>
    </w:p>
    <w:p w14:paraId="66BAB199" w14:textId="335C6A9E" w:rsidR="00DD0164" w:rsidRDefault="00D000FA">
      <w:pPr>
        <w:rPr>
          <w:rFonts w:hint="eastAsia"/>
          <w:color w:val="FF0000"/>
        </w:rPr>
      </w:pPr>
      <w:r>
        <w:t>C</w:t>
      </w:r>
      <w:r w:rsidR="002002D4">
        <w:t>/A</w:t>
      </w:r>
      <w:r>
        <w:t>lum</w:t>
      </w:r>
      <w:r w:rsidR="00AE54DE">
        <w:t>no</w:t>
      </w:r>
      <w:r>
        <w:t>:</w:t>
      </w:r>
      <w:r w:rsidR="002002D4">
        <w:t xml:space="preserve"> 1/</w:t>
      </w:r>
      <w:r w:rsidR="002002D4" w:rsidRPr="00944DAE">
        <w:rPr>
          <w:color w:val="FF0000"/>
        </w:rPr>
        <w:t>1</w:t>
      </w:r>
      <w:r w:rsidR="002002D4" w:rsidRPr="00944DAE">
        <w:rPr>
          <w:color w:val="FF0000"/>
        </w:rPr>
        <w:tab/>
      </w:r>
      <w:r w:rsidR="002002D4">
        <w:tab/>
      </w:r>
      <w:r w:rsidR="002002D4">
        <w:tab/>
      </w:r>
      <w:r w:rsidR="002002D4">
        <w:tab/>
      </w:r>
      <w:r w:rsidR="002002D4">
        <w:tab/>
      </w:r>
      <w:r w:rsidR="002002D4">
        <w:tab/>
      </w:r>
      <w:r w:rsidR="002002D4">
        <w:tab/>
      </w:r>
      <w:r w:rsidR="002002D4">
        <w:tab/>
      </w:r>
      <w:r w:rsidR="002002D4">
        <w:tab/>
      </w:r>
      <w:r w:rsidR="002002D4">
        <w:tab/>
      </w:r>
      <w:r w:rsidR="002002D4">
        <w:tab/>
      </w:r>
      <w:r w:rsidR="002002D4">
        <w:tab/>
      </w:r>
      <w:r>
        <w:t>C</w:t>
      </w:r>
      <w:r w:rsidR="00944DAE">
        <w:t>/D</w:t>
      </w:r>
      <w:r>
        <w:t>oc</w:t>
      </w:r>
      <w:r w:rsidR="00AE54DE">
        <w:t>ente</w:t>
      </w:r>
      <w:r>
        <w:t>:</w:t>
      </w:r>
      <w:r w:rsidR="00944DAE">
        <w:t xml:space="preserve"> 1/</w:t>
      </w:r>
      <w:r w:rsidR="00944DAE" w:rsidRPr="00944DAE">
        <w:rPr>
          <w:color w:val="FF0000"/>
        </w:rPr>
        <w:t>N</w:t>
      </w:r>
    </w:p>
    <w:p w14:paraId="12F9812A" w14:textId="77DA4B17" w:rsidR="00944DAE" w:rsidRDefault="00944DAE">
      <w:pPr>
        <w:rPr>
          <w:rFonts w:hint="eastAsia"/>
        </w:rPr>
      </w:pPr>
      <w:r>
        <w:t>Alumnos Clave Principal: DNI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Docente Clave </w:t>
      </w:r>
      <w:r>
        <w:rPr>
          <w:rFonts w:hint="eastAsia"/>
        </w:rPr>
        <w:t>Principal</w:t>
      </w:r>
      <w:r>
        <w:t xml:space="preserve">: </w:t>
      </w:r>
      <w:r>
        <w:rPr>
          <w:rFonts w:hint="eastAsia"/>
        </w:rPr>
        <w:t>LEGAJO</w:t>
      </w:r>
    </w:p>
    <w:p w14:paraId="2BACC575" w14:textId="0433DD7F" w:rsidR="00084CC6" w:rsidRPr="00084CC6" w:rsidRDefault="00944DAE" w:rsidP="00084CC6">
      <w:pPr>
        <w:rPr>
          <w:rFonts w:hint="eastAsia"/>
        </w:rPr>
      </w:pPr>
      <w:r>
        <w:t xml:space="preserve">Clave </w:t>
      </w:r>
      <w:r w:rsidR="00AE54DE">
        <w:t>Foránea</w:t>
      </w:r>
      <w:r>
        <w:t>: Legajo Docente</w:t>
      </w:r>
      <w:r w:rsidR="00084CC6">
        <w:tab/>
      </w:r>
      <w:r w:rsidR="00084CC6">
        <w:tab/>
      </w:r>
      <w:r w:rsidR="00084CC6">
        <w:tab/>
      </w:r>
      <w:r w:rsidR="00084CC6">
        <w:tab/>
      </w:r>
      <w:r w:rsidR="00084CC6">
        <w:tab/>
      </w:r>
      <w:r w:rsidR="00084CC6">
        <w:tab/>
      </w:r>
    </w:p>
    <w:p w14:paraId="16871242" w14:textId="1E1FF046" w:rsidR="00944DAE" w:rsidRDefault="00944DAE">
      <w:pPr>
        <w:rPr>
          <w:rFonts w:hint="eastAsia"/>
        </w:rPr>
      </w:pPr>
    </w:p>
    <w:tbl>
      <w:tblPr>
        <w:tblStyle w:val="Tablaconcuadrcula"/>
        <w:tblpPr w:leftFromText="141" w:rightFromText="141" w:vertAnchor="text" w:horzAnchor="page" w:tblpX="202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A4D5A" w:rsidRPr="007A4D5A" w14:paraId="13C31A73" w14:textId="77777777" w:rsidTr="00C30A72">
        <w:tc>
          <w:tcPr>
            <w:tcW w:w="2263" w:type="dxa"/>
          </w:tcPr>
          <w:p w14:paraId="63CB9294" w14:textId="53CED970" w:rsidR="007A4D5A" w:rsidRPr="007A4D5A" w:rsidRDefault="007A4D5A" w:rsidP="007A4D5A">
            <w:bookmarkStart w:id="5" w:name="_Hlk194077074"/>
            <w:r>
              <w:t>ALUMN</w:t>
            </w:r>
            <w:r w:rsidRPr="007A4D5A">
              <w:t>OS</w:t>
            </w:r>
          </w:p>
        </w:tc>
      </w:tr>
      <w:tr w:rsidR="007A4D5A" w:rsidRPr="007A4D5A" w14:paraId="5C169DAB" w14:textId="77777777" w:rsidTr="00C30A72">
        <w:tc>
          <w:tcPr>
            <w:tcW w:w="2263" w:type="dxa"/>
          </w:tcPr>
          <w:p w14:paraId="3EDA69B8" w14:textId="24E413FA" w:rsidR="007A4D5A" w:rsidRPr="007A4D5A" w:rsidRDefault="007A4D5A" w:rsidP="007A4D5A">
            <w:r w:rsidRPr="007A4D5A"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83F019" wp14:editId="5A9EBF7B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144145</wp:posOffset>
                      </wp:positionV>
                      <wp:extent cx="1809750" cy="104775"/>
                      <wp:effectExtent l="0" t="0" r="76200" b="85725"/>
                      <wp:wrapNone/>
                      <wp:docPr id="345316047" name="Conector: angul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0" cy="1047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04CC98" id="Conector: angular 1" o:spid="_x0000_s1026" type="#_x0000_t34" style="position:absolute;margin-left:107.6pt;margin-top:11.35pt;width:142.5pt;height: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Pr="007A4D5A">
              <w:t xml:space="preserve">  </w:t>
            </w:r>
            <w:r w:rsidR="00900D64">
              <w:t>DNI</w:t>
            </w:r>
          </w:p>
        </w:tc>
      </w:tr>
      <w:tr w:rsidR="007A4D5A" w:rsidRPr="007A4D5A" w14:paraId="55AE50C8" w14:textId="77777777" w:rsidTr="00C30A72">
        <w:tc>
          <w:tcPr>
            <w:tcW w:w="2263" w:type="dxa"/>
          </w:tcPr>
          <w:p w14:paraId="6AABA38D" w14:textId="77777777" w:rsidR="007A4D5A" w:rsidRPr="007A4D5A" w:rsidRDefault="007A4D5A" w:rsidP="007A4D5A">
            <w:r w:rsidRPr="007A4D5A">
              <w:t>Descripción</w:t>
            </w:r>
          </w:p>
        </w:tc>
      </w:tr>
      <w:tr w:rsidR="007A4D5A" w:rsidRPr="007A4D5A" w14:paraId="7D45429B" w14:textId="77777777" w:rsidTr="00C30A72">
        <w:tc>
          <w:tcPr>
            <w:tcW w:w="2263" w:type="dxa"/>
          </w:tcPr>
          <w:p w14:paraId="1B5DEC77" w14:textId="77777777" w:rsidR="007A4D5A" w:rsidRPr="007A4D5A" w:rsidRDefault="007A4D5A" w:rsidP="007A4D5A">
            <w:r w:rsidRPr="007A4D5A">
              <w:t>Precio</w:t>
            </w:r>
          </w:p>
        </w:tc>
      </w:tr>
    </w:tbl>
    <w:p w14:paraId="6519290C" w14:textId="77777777" w:rsidR="007A4D5A" w:rsidRPr="007A4D5A" w:rsidRDefault="007A4D5A" w:rsidP="007A4D5A"/>
    <w:tbl>
      <w:tblPr>
        <w:tblStyle w:val="Tablaconcuadrcula"/>
        <w:tblpPr w:leftFromText="141" w:rightFromText="141" w:vertAnchor="text" w:horzAnchor="page" w:tblpX="7111" w:tblpY="-36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A4D5A" w:rsidRPr="007A4D5A" w14:paraId="2710F533" w14:textId="77777777" w:rsidTr="00C30A72">
        <w:tc>
          <w:tcPr>
            <w:tcW w:w="2263" w:type="dxa"/>
          </w:tcPr>
          <w:p w14:paraId="11488B34" w14:textId="549D01B2" w:rsidR="007A4D5A" w:rsidRPr="007A4D5A" w:rsidRDefault="007A4D5A" w:rsidP="007A4D5A">
            <w:r>
              <w:t>DOCENTES</w:t>
            </w:r>
          </w:p>
        </w:tc>
      </w:tr>
      <w:tr w:rsidR="007A4D5A" w:rsidRPr="007A4D5A" w14:paraId="7860CB98" w14:textId="77777777" w:rsidTr="00C30A72">
        <w:tc>
          <w:tcPr>
            <w:tcW w:w="2263" w:type="dxa"/>
          </w:tcPr>
          <w:p w14:paraId="509B7EEB" w14:textId="00D8C01A" w:rsidR="007A4D5A" w:rsidRPr="007A4D5A" w:rsidRDefault="007A4D5A" w:rsidP="007A4D5A">
            <w:r>
              <w:t>Legajo</w:t>
            </w:r>
          </w:p>
        </w:tc>
      </w:tr>
      <w:tr w:rsidR="007A4D5A" w:rsidRPr="007A4D5A" w14:paraId="3368474C" w14:textId="77777777" w:rsidTr="00C30A72">
        <w:tc>
          <w:tcPr>
            <w:tcW w:w="2263" w:type="dxa"/>
          </w:tcPr>
          <w:p w14:paraId="346F7856" w14:textId="77777777" w:rsidR="007A4D5A" w:rsidRPr="007A4D5A" w:rsidRDefault="007A4D5A" w:rsidP="007A4D5A">
            <w:r w:rsidRPr="007A4D5A">
              <w:t>Descripción</w:t>
            </w:r>
          </w:p>
        </w:tc>
      </w:tr>
      <w:bookmarkEnd w:id="5"/>
    </w:tbl>
    <w:p w14:paraId="58303872" w14:textId="77777777" w:rsidR="00944DAE" w:rsidRDefault="00944DAE">
      <w:pPr>
        <w:rPr>
          <w:rFonts w:hint="eastAsia"/>
        </w:rPr>
      </w:pPr>
    </w:p>
    <w:p w14:paraId="09A0CC61" w14:textId="77777777" w:rsidR="00944DAE" w:rsidRDefault="00944DAE"/>
    <w:p w14:paraId="60F9E1BE" w14:textId="77777777" w:rsidR="007A4D5A" w:rsidRDefault="007A4D5A"/>
    <w:p w14:paraId="1ACAD607" w14:textId="77777777" w:rsidR="007A4D5A" w:rsidRDefault="007A4D5A">
      <w:pPr>
        <w:rPr>
          <w:rFonts w:hint="eastAsia"/>
        </w:rPr>
      </w:pPr>
    </w:p>
    <w:p w14:paraId="77F99FD9" w14:textId="77777777" w:rsidR="00944DAE" w:rsidRDefault="00944DAE">
      <w:pPr>
        <w:rPr>
          <w:rFonts w:hint="eastAsia"/>
        </w:rPr>
      </w:pPr>
    </w:p>
    <w:p w14:paraId="233C17DF" w14:textId="77777777" w:rsidR="00DD0164" w:rsidRDefault="00000000">
      <w:pPr>
        <w:rPr>
          <w:rFonts w:hint="eastAsia"/>
        </w:rPr>
      </w:pPr>
      <w:r>
        <w:rPr>
          <w:rFonts w:ascii="Arial" w:hAnsi="Arial"/>
          <w:sz w:val="20"/>
        </w:rPr>
        <w:t>4- Para una entidad Financiera se desea diseñar el modelo de Base de Datos para registrar la información de las cuentas en las sucursales.</w:t>
      </w:r>
    </w:p>
    <w:p w14:paraId="536C7EF5" w14:textId="77777777" w:rsidR="00DD0164" w:rsidRDefault="00000000">
      <w:pPr>
        <w:rPr>
          <w:rFonts w:hint="eastAsia"/>
        </w:rPr>
      </w:pPr>
      <w:r>
        <w:rPr>
          <w:rFonts w:ascii="Arial" w:hAnsi="Arial"/>
          <w:sz w:val="20"/>
        </w:rPr>
        <w:t>Diseñar las tablas con sus campos, teniendo en cuenta que cada sucursal puede tener muchas cuentas, pero una cuenta solo puede estar radicada en una sucursal.</w:t>
      </w:r>
    </w:p>
    <w:p w14:paraId="044F58A5" w14:textId="77777777" w:rsidR="00DD0164" w:rsidRDefault="00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Identificar clave principal, clave foránea, cardinalidad y modelar el diagrama de esquema de como quedarían las tablas.</w:t>
      </w:r>
    </w:p>
    <w:p w14:paraId="1857303E" w14:textId="77777777" w:rsidR="00697297" w:rsidRDefault="00697297">
      <w:pPr>
        <w:rPr>
          <w:rFonts w:hint="eastAsia"/>
        </w:rPr>
      </w:pPr>
    </w:p>
    <w:tbl>
      <w:tblPr>
        <w:tblW w:w="8333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4"/>
        <w:gridCol w:w="1401"/>
        <w:gridCol w:w="1518"/>
        <w:gridCol w:w="321"/>
        <w:gridCol w:w="321"/>
        <w:gridCol w:w="1246"/>
        <w:gridCol w:w="590"/>
        <w:gridCol w:w="1400"/>
        <w:gridCol w:w="992"/>
      </w:tblGrid>
      <w:tr w:rsidR="0062376C" w14:paraId="1D3F693B" w14:textId="5D628B96" w:rsidTr="0062376C">
        <w:trPr>
          <w:trHeight w:val="256"/>
        </w:trPr>
        <w:tc>
          <w:tcPr>
            <w:tcW w:w="34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B699135" w14:textId="0AE6FCC9" w:rsidR="0062376C" w:rsidRDefault="0062376C" w:rsidP="00697297">
            <w:pPr>
              <w:jc w:val="center"/>
              <w:rPr>
                <w:rFonts w:hint="eastAsia"/>
              </w:rPr>
            </w:pPr>
            <w:r w:rsidRPr="005F508B">
              <w:rPr>
                <w:rFonts w:hint="eastAsia"/>
              </w:rPr>
              <w:t>SUCURSALES</w:t>
            </w:r>
          </w:p>
        </w:tc>
        <w:tc>
          <w:tcPr>
            <w:tcW w:w="322" w:type="dxa"/>
            <w:tcBorders>
              <w:left w:val="single" w:sz="4" w:space="0" w:color="auto"/>
            </w:tcBorders>
          </w:tcPr>
          <w:p w14:paraId="1366F522" w14:textId="77777777" w:rsidR="0062376C" w:rsidRDefault="0062376C" w:rsidP="00697297">
            <w:pPr>
              <w:rPr>
                <w:rFonts w:hint="eastAsia"/>
              </w:rPr>
            </w:pPr>
          </w:p>
        </w:tc>
        <w:tc>
          <w:tcPr>
            <w:tcW w:w="322" w:type="dxa"/>
            <w:vAlign w:val="bottom"/>
          </w:tcPr>
          <w:p w14:paraId="6FD6CA34" w14:textId="77777777" w:rsidR="0062376C" w:rsidRDefault="0062376C" w:rsidP="00697297">
            <w:pPr>
              <w:rPr>
                <w:rFonts w:hint="eastAsia"/>
              </w:rPr>
            </w:pPr>
          </w:p>
        </w:tc>
        <w:tc>
          <w:tcPr>
            <w:tcW w:w="32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181737" w14:textId="3BC84BC5" w:rsidR="0062376C" w:rsidRDefault="0062376C" w:rsidP="00697297">
            <w:pPr>
              <w:jc w:val="center"/>
              <w:rPr>
                <w:rFonts w:hint="eastAsia"/>
              </w:rPr>
            </w:pPr>
            <w:r w:rsidRPr="0062376C">
              <w:rPr>
                <w:rFonts w:hint="eastAsia"/>
              </w:rPr>
              <w:t>CUENTA</w:t>
            </w:r>
            <w:r w:rsidR="00E02F49">
              <w:t>S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1E9D0" w14:textId="77777777" w:rsidR="0062376C" w:rsidRPr="0062376C" w:rsidRDefault="0062376C" w:rsidP="00697297">
            <w:pPr>
              <w:jc w:val="center"/>
              <w:rPr>
                <w:rFonts w:hint="eastAsia"/>
              </w:rPr>
            </w:pPr>
          </w:p>
        </w:tc>
      </w:tr>
      <w:tr w:rsidR="0062376C" w14:paraId="37E4E616" w14:textId="00C38EC2" w:rsidTr="0062376C">
        <w:trPr>
          <w:trHeight w:val="256"/>
        </w:trPr>
        <w:tc>
          <w:tcPr>
            <w:tcW w:w="544" w:type="dxa"/>
            <w:tcBorders>
              <w:left w:val="single" w:sz="4" w:space="0" w:color="auto"/>
              <w:bottom w:val="single" w:sz="2" w:space="0" w:color="000000"/>
            </w:tcBorders>
            <w:vAlign w:val="bottom"/>
          </w:tcPr>
          <w:p w14:paraId="0B3A3919" w14:textId="074B4C4B" w:rsidR="0062376C" w:rsidRDefault="0062376C" w:rsidP="0062376C">
            <w:pPr>
              <w:jc w:val="center"/>
              <w:rPr>
                <w:rFonts w:hint="eastAsia"/>
              </w:rPr>
            </w:pPr>
            <w:r w:rsidRPr="00697297">
              <w:rPr>
                <w:u w:val="single"/>
              </w:rPr>
              <w:t xml:space="preserve"> ID</w:t>
            </w:r>
          </w:p>
        </w:tc>
        <w:tc>
          <w:tcPr>
            <w:tcW w:w="140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3AD2C47" w14:textId="2687ED37" w:rsidR="0062376C" w:rsidRDefault="0062376C" w:rsidP="0062376C">
            <w:pPr>
              <w:jc w:val="center"/>
              <w:rPr>
                <w:rFonts w:hint="eastAsia"/>
              </w:rPr>
            </w:pPr>
            <w:r>
              <w:t>NOMBRE</w:t>
            </w:r>
          </w:p>
        </w:tc>
        <w:tc>
          <w:tcPr>
            <w:tcW w:w="1518" w:type="dxa"/>
            <w:tcBorders>
              <w:left w:val="single" w:sz="2" w:space="0" w:color="000000"/>
              <w:bottom w:val="single" w:sz="2" w:space="0" w:color="000000"/>
            </w:tcBorders>
          </w:tcPr>
          <w:p w14:paraId="35888279" w14:textId="7C516F3D" w:rsidR="0062376C" w:rsidRDefault="0062376C" w:rsidP="0062376C">
            <w:pPr>
              <w:jc w:val="center"/>
              <w:rPr>
                <w:rFonts w:hint="eastAsia"/>
              </w:rPr>
            </w:pPr>
            <w:r>
              <w:t>DIRECCION</w:t>
            </w:r>
          </w:p>
        </w:tc>
        <w:tc>
          <w:tcPr>
            <w:tcW w:w="322" w:type="dxa"/>
            <w:tcBorders>
              <w:left w:val="single" w:sz="4" w:space="0" w:color="auto"/>
            </w:tcBorders>
          </w:tcPr>
          <w:p w14:paraId="5E1B762A" w14:textId="77777777" w:rsidR="0062376C" w:rsidRDefault="0062376C" w:rsidP="0062376C">
            <w:pPr>
              <w:jc w:val="center"/>
              <w:rPr>
                <w:rFonts w:hint="eastAsia"/>
              </w:rPr>
            </w:pPr>
          </w:p>
        </w:tc>
        <w:tc>
          <w:tcPr>
            <w:tcW w:w="322" w:type="dxa"/>
            <w:vAlign w:val="bottom"/>
          </w:tcPr>
          <w:p w14:paraId="5E9123B0" w14:textId="77777777" w:rsidR="0062376C" w:rsidRDefault="0062376C" w:rsidP="0062376C">
            <w:pPr>
              <w:jc w:val="center"/>
              <w:rPr>
                <w:rFonts w:hint="eastAsia"/>
              </w:rPr>
            </w:pP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</w:tcPr>
          <w:p w14:paraId="01130F80" w14:textId="6B3C978C" w:rsidR="0062376C" w:rsidRPr="0062376C" w:rsidRDefault="0062376C" w:rsidP="0062376C">
            <w:pPr>
              <w:jc w:val="center"/>
              <w:rPr>
                <w:rFonts w:hint="eastAsia"/>
                <w:u w:val="single"/>
              </w:rPr>
            </w:pPr>
            <w:r w:rsidRPr="0062376C">
              <w:rPr>
                <w:u w:val="single"/>
              </w:rPr>
              <w:t>ID-Cuenta</w:t>
            </w:r>
          </w:p>
        </w:tc>
        <w:tc>
          <w:tcPr>
            <w:tcW w:w="583" w:type="dxa"/>
            <w:tcBorders>
              <w:left w:val="single" w:sz="2" w:space="0" w:color="000000"/>
              <w:bottom w:val="single" w:sz="2" w:space="0" w:color="000000"/>
            </w:tcBorders>
          </w:tcPr>
          <w:p w14:paraId="53465EF1" w14:textId="07E550B8" w:rsidR="0062376C" w:rsidRDefault="0062376C" w:rsidP="0062376C">
            <w:pPr>
              <w:jc w:val="center"/>
              <w:rPr>
                <w:rFonts w:hint="eastAsia"/>
              </w:rPr>
            </w:pPr>
            <w:r>
              <w:t>TIPO</w:t>
            </w:r>
          </w:p>
        </w:tc>
        <w:tc>
          <w:tcPr>
            <w:tcW w:w="1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51B4B" w14:textId="62827EF7" w:rsidR="0062376C" w:rsidRDefault="0062376C" w:rsidP="0062376C">
            <w:pPr>
              <w:jc w:val="center"/>
              <w:rPr>
                <w:rFonts w:hint="eastAsia"/>
              </w:rPr>
            </w:pPr>
            <w:r>
              <w:t>CBU</w:t>
            </w:r>
          </w:p>
        </w:tc>
        <w:tc>
          <w:tcPr>
            <w:tcW w:w="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4852CF" w14:textId="7331510E" w:rsidR="0062376C" w:rsidRPr="0062376C" w:rsidRDefault="0062376C" w:rsidP="0062376C">
            <w:pPr>
              <w:jc w:val="center"/>
              <w:rPr>
                <w:u w:val="double"/>
              </w:rPr>
            </w:pPr>
            <w:r w:rsidRPr="0062376C">
              <w:rPr>
                <w:color w:val="FF0000"/>
                <w:u w:val="double"/>
              </w:rPr>
              <w:t>C.F</w:t>
            </w:r>
          </w:p>
        </w:tc>
      </w:tr>
      <w:tr w:rsidR="0062376C" w14:paraId="2F62CEC5" w14:textId="169DC118" w:rsidTr="0062376C">
        <w:trPr>
          <w:trHeight w:val="256"/>
        </w:trPr>
        <w:tc>
          <w:tcPr>
            <w:tcW w:w="544" w:type="dxa"/>
            <w:tcBorders>
              <w:left w:val="single" w:sz="4" w:space="0" w:color="auto"/>
              <w:bottom w:val="single" w:sz="2" w:space="0" w:color="000000"/>
            </w:tcBorders>
            <w:vAlign w:val="bottom"/>
          </w:tcPr>
          <w:p w14:paraId="635BABAA" w14:textId="6EBA96AF" w:rsidR="0062376C" w:rsidRDefault="0062376C" w:rsidP="0062376C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40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ED57226" w14:textId="5B2580CD" w:rsidR="0062376C" w:rsidRDefault="0062376C" w:rsidP="00623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Palermo</w:t>
            </w:r>
          </w:p>
        </w:tc>
        <w:tc>
          <w:tcPr>
            <w:tcW w:w="1518" w:type="dxa"/>
            <w:tcBorders>
              <w:left w:val="single" w:sz="2" w:space="0" w:color="000000"/>
              <w:bottom w:val="single" w:sz="2" w:space="0" w:color="000000"/>
            </w:tcBorders>
          </w:tcPr>
          <w:p w14:paraId="6D88EA07" w14:textId="356CEBFD" w:rsidR="0062376C" w:rsidRDefault="0062376C" w:rsidP="0062376C">
            <w:pPr>
              <w:jc w:val="center"/>
              <w:rPr>
                <w:rFonts w:hint="eastAsia"/>
              </w:rPr>
            </w:pPr>
            <w:r>
              <w:t>Gorriti 20</w:t>
            </w:r>
          </w:p>
        </w:tc>
        <w:tc>
          <w:tcPr>
            <w:tcW w:w="322" w:type="dxa"/>
            <w:tcBorders>
              <w:left w:val="single" w:sz="4" w:space="0" w:color="auto"/>
            </w:tcBorders>
          </w:tcPr>
          <w:p w14:paraId="2E311F73" w14:textId="77777777" w:rsidR="0062376C" w:rsidRDefault="0062376C" w:rsidP="0062376C">
            <w:pPr>
              <w:jc w:val="center"/>
              <w:rPr>
                <w:rFonts w:hint="eastAsia"/>
              </w:rPr>
            </w:pPr>
          </w:p>
        </w:tc>
        <w:tc>
          <w:tcPr>
            <w:tcW w:w="322" w:type="dxa"/>
            <w:vAlign w:val="bottom"/>
          </w:tcPr>
          <w:p w14:paraId="2D904044" w14:textId="77777777" w:rsidR="0062376C" w:rsidRDefault="0062376C" w:rsidP="0062376C">
            <w:pPr>
              <w:jc w:val="center"/>
              <w:rPr>
                <w:rFonts w:hint="eastAsia"/>
              </w:rPr>
            </w:pP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</w:tcPr>
          <w:p w14:paraId="11FE411B" w14:textId="4D6992D9" w:rsidR="0062376C" w:rsidRDefault="0062376C" w:rsidP="0062376C">
            <w:pPr>
              <w:jc w:val="center"/>
              <w:rPr>
                <w:rFonts w:hint="eastAsia"/>
              </w:rPr>
            </w:pPr>
            <w:r w:rsidRPr="00054E53">
              <w:rPr>
                <w:rFonts w:hint="eastAsia"/>
              </w:rPr>
              <w:t>001-001</w:t>
            </w:r>
          </w:p>
        </w:tc>
        <w:tc>
          <w:tcPr>
            <w:tcW w:w="583" w:type="dxa"/>
            <w:tcBorders>
              <w:left w:val="single" w:sz="2" w:space="0" w:color="000000"/>
              <w:bottom w:val="single" w:sz="2" w:space="0" w:color="000000"/>
            </w:tcBorders>
          </w:tcPr>
          <w:p w14:paraId="62145876" w14:textId="66337808" w:rsidR="0062376C" w:rsidRDefault="0062376C" w:rsidP="0062376C">
            <w:pPr>
              <w:jc w:val="center"/>
              <w:rPr>
                <w:rFonts w:hint="eastAsia"/>
              </w:rPr>
            </w:pPr>
            <w:r w:rsidRPr="00637A13">
              <w:rPr>
                <w:rFonts w:hint="eastAsia"/>
              </w:rPr>
              <w:t>CC</w:t>
            </w:r>
          </w:p>
        </w:tc>
        <w:tc>
          <w:tcPr>
            <w:tcW w:w="1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294CA" w14:textId="5F90A5A5" w:rsidR="0062376C" w:rsidRDefault="0062376C" w:rsidP="0062376C">
            <w:pPr>
              <w:jc w:val="center"/>
              <w:rPr>
                <w:rFonts w:hint="eastAsia"/>
              </w:rPr>
            </w:pPr>
            <w:r w:rsidRPr="001522E0">
              <w:rPr>
                <w:rFonts w:hint="eastAsia"/>
              </w:rPr>
              <w:t>10001001111</w:t>
            </w:r>
          </w:p>
        </w:tc>
        <w:tc>
          <w:tcPr>
            <w:tcW w:w="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57841" w14:textId="37965055" w:rsidR="0062376C" w:rsidRPr="001522E0" w:rsidRDefault="00E02F49" w:rsidP="0062376C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62376C" w14:paraId="15C4335B" w14:textId="15E33AD8" w:rsidTr="0062376C">
        <w:trPr>
          <w:trHeight w:val="256"/>
        </w:trPr>
        <w:tc>
          <w:tcPr>
            <w:tcW w:w="544" w:type="dxa"/>
            <w:tcBorders>
              <w:left w:val="single" w:sz="4" w:space="0" w:color="auto"/>
              <w:bottom w:val="single" w:sz="2" w:space="0" w:color="000000"/>
            </w:tcBorders>
            <w:vAlign w:val="bottom"/>
          </w:tcPr>
          <w:p w14:paraId="7CA316AE" w14:textId="0733B5AF" w:rsidR="0062376C" w:rsidRDefault="0062376C" w:rsidP="0062376C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40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7AA1D7B" w14:textId="2EA61BDB" w:rsidR="0062376C" w:rsidRDefault="0062376C" w:rsidP="00623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Avellaneda</w:t>
            </w:r>
          </w:p>
        </w:tc>
        <w:tc>
          <w:tcPr>
            <w:tcW w:w="1518" w:type="dxa"/>
            <w:tcBorders>
              <w:left w:val="single" w:sz="2" w:space="0" w:color="000000"/>
              <w:bottom w:val="single" w:sz="2" w:space="0" w:color="000000"/>
            </w:tcBorders>
          </w:tcPr>
          <w:p w14:paraId="7439AC5B" w14:textId="29DF87AF" w:rsidR="0062376C" w:rsidRDefault="0062376C" w:rsidP="0062376C">
            <w:pPr>
              <w:jc w:val="center"/>
              <w:rPr>
                <w:rFonts w:hint="eastAsia"/>
              </w:rPr>
            </w:pPr>
            <w:r>
              <w:t>San Martin 10</w:t>
            </w:r>
          </w:p>
        </w:tc>
        <w:tc>
          <w:tcPr>
            <w:tcW w:w="322" w:type="dxa"/>
            <w:tcBorders>
              <w:left w:val="single" w:sz="4" w:space="0" w:color="auto"/>
            </w:tcBorders>
          </w:tcPr>
          <w:p w14:paraId="0F76D378" w14:textId="77777777" w:rsidR="0062376C" w:rsidRDefault="0062376C" w:rsidP="0062376C">
            <w:pPr>
              <w:jc w:val="center"/>
              <w:rPr>
                <w:rFonts w:hint="eastAsia"/>
              </w:rPr>
            </w:pPr>
          </w:p>
        </w:tc>
        <w:tc>
          <w:tcPr>
            <w:tcW w:w="322" w:type="dxa"/>
            <w:vAlign w:val="bottom"/>
          </w:tcPr>
          <w:p w14:paraId="5C9B5E63" w14:textId="77777777" w:rsidR="0062376C" w:rsidRDefault="0062376C" w:rsidP="0062376C">
            <w:pPr>
              <w:jc w:val="center"/>
              <w:rPr>
                <w:rFonts w:hint="eastAsia"/>
              </w:rPr>
            </w:pP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</w:tcPr>
          <w:p w14:paraId="4F80D3DB" w14:textId="4B2F8382" w:rsidR="0062376C" w:rsidRDefault="0062376C" w:rsidP="0062376C">
            <w:pPr>
              <w:jc w:val="center"/>
              <w:rPr>
                <w:rFonts w:hint="eastAsia"/>
              </w:rPr>
            </w:pPr>
            <w:r w:rsidRPr="00054E53">
              <w:rPr>
                <w:rFonts w:hint="eastAsia"/>
              </w:rPr>
              <w:t>003-002</w:t>
            </w:r>
          </w:p>
        </w:tc>
        <w:tc>
          <w:tcPr>
            <w:tcW w:w="583" w:type="dxa"/>
            <w:tcBorders>
              <w:left w:val="single" w:sz="2" w:space="0" w:color="000000"/>
              <w:bottom w:val="single" w:sz="2" w:space="0" w:color="000000"/>
            </w:tcBorders>
          </w:tcPr>
          <w:p w14:paraId="1C4C54DF" w14:textId="78D4E086" w:rsidR="0062376C" w:rsidRDefault="0062376C" w:rsidP="0062376C">
            <w:pPr>
              <w:jc w:val="center"/>
              <w:rPr>
                <w:rFonts w:hint="eastAsia"/>
              </w:rPr>
            </w:pPr>
            <w:r w:rsidRPr="00637A13">
              <w:rPr>
                <w:rFonts w:hint="eastAsia"/>
              </w:rPr>
              <w:t>CA</w:t>
            </w:r>
          </w:p>
        </w:tc>
        <w:tc>
          <w:tcPr>
            <w:tcW w:w="1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60C076" w14:textId="19B66DC4" w:rsidR="0062376C" w:rsidRDefault="0062376C" w:rsidP="0062376C">
            <w:pPr>
              <w:jc w:val="center"/>
              <w:rPr>
                <w:rFonts w:hint="eastAsia"/>
              </w:rPr>
            </w:pPr>
            <w:r w:rsidRPr="001522E0">
              <w:rPr>
                <w:rFonts w:hint="eastAsia"/>
              </w:rPr>
              <w:t>30002112222</w:t>
            </w:r>
          </w:p>
        </w:tc>
        <w:tc>
          <w:tcPr>
            <w:tcW w:w="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53328" w14:textId="1C948C1F" w:rsidR="0062376C" w:rsidRPr="001522E0" w:rsidRDefault="00E02F49" w:rsidP="0062376C">
            <w:pPr>
              <w:jc w:val="center"/>
              <w:rPr>
                <w:rFonts w:hint="eastAsia"/>
              </w:rPr>
            </w:pPr>
            <w:r>
              <w:t>3</w:t>
            </w:r>
          </w:p>
        </w:tc>
      </w:tr>
      <w:tr w:rsidR="0062376C" w14:paraId="61F4F0EE" w14:textId="64985255" w:rsidTr="0062376C">
        <w:trPr>
          <w:trHeight w:val="256"/>
        </w:trPr>
        <w:tc>
          <w:tcPr>
            <w:tcW w:w="544" w:type="dxa"/>
            <w:tcBorders>
              <w:left w:val="single" w:sz="4" w:space="0" w:color="auto"/>
              <w:bottom w:val="single" w:sz="2" w:space="0" w:color="000000"/>
            </w:tcBorders>
            <w:vAlign w:val="bottom"/>
          </w:tcPr>
          <w:p w14:paraId="58246720" w14:textId="65CDA2A9" w:rsidR="0062376C" w:rsidRDefault="0062376C" w:rsidP="0062376C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40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79516C3" w14:textId="7F6516B1" w:rsidR="0062376C" w:rsidRDefault="0062376C" w:rsidP="0062376C">
            <w:pPr>
              <w:jc w:val="center"/>
            </w:pPr>
            <w:r>
              <w:rPr>
                <w:rFonts w:hint="eastAsia"/>
              </w:rPr>
              <w:t>Canning</w:t>
            </w:r>
          </w:p>
        </w:tc>
        <w:tc>
          <w:tcPr>
            <w:tcW w:w="1518" w:type="dxa"/>
            <w:tcBorders>
              <w:left w:val="single" w:sz="2" w:space="0" w:color="000000"/>
              <w:bottom w:val="single" w:sz="2" w:space="0" w:color="000000"/>
            </w:tcBorders>
          </w:tcPr>
          <w:p w14:paraId="7D96EC09" w14:textId="64248780" w:rsidR="0062376C" w:rsidRDefault="0062376C" w:rsidP="0062376C">
            <w:pPr>
              <w:jc w:val="center"/>
            </w:pPr>
            <w:r>
              <w:t>Mitre 8</w:t>
            </w:r>
          </w:p>
        </w:tc>
        <w:tc>
          <w:tcPr>
            <w:tcW w:w="322" w:type="dxa"/>
            <w:tcBorders>
              <w:left w:val="single" w:sz="4" w:space="0" w:color="auto"/>
            </w:tcBorders>
          </w:tcPr>
          <w:p w14:paraId="2C12D709" w14:textId="77777777" w:rsidR="0062376C" w:rsidRDefault="0062376C" w:rsidP="0062376C">
            <w:pPr>
              <w:jc w:val="center"/>
              <w:rPr>
                <w:rFonts w:hint="eastAsia"/>
              </w:rPr>
            </w:pPr>
          </w:p>
        </w:tc>
        <w:tc>
          <w:tcPr>
            <w:tcW w:w="322" w:type="dxa"/>
            <w:vAlign w:val="bottom"/>
          </w:tcPr>
          <w:p w14:paraId="69D02BB7" w14:textId="77777777" w:rsidR="0062376C" w:rsidRDefault="0062376C" w:rsidP="0062376C">
            <w:pPr>
              <w:jc w:val="center"/>
              <w:rPr>
                <w:rFonts w:hint="eastAsia"/>
              </w:rPr>
            </w:pP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</w:tcPr>
          <w:p w14:paraId="7229F534" w14:textId="069DC010" w:rsidR="0062376C" w:rsidRDefault="0062376C" w:rsidP="0062376C">
            <w:pPr>
              <w:jc w:val="center"/>
            </w:pPr>
            <w:r w:rsidRPr="00054E53">
              <w:rPr>
                <w:rFonts w:hint="eastAsia"/>
              </w:rPr>
              <w:t>004-003</w:t>
            </w:r>
          </w:p>
        </w:tc>
        <w:tc>
          <w:tcPr>
            <w:tcW w:w="583" w:type="dxa"/>
            <w:tcBorders>
              <w:left w:val="single" w:sz="2" w:space="0" w:color="000000"/>
              <w:bottom w:val="single" w:sz="2" w:space="0" w:color="000000"/>
            </w:tcBorders>
          </w:tcPr>
          <w:p w14:paraId="4EB0B10B" w14:textId="6CDDE0B4" w:rsidR="0062376C" w:rsidRPr="002002D4" w:rsidRDefault="0062376C" w:rsidP="0062376C">
            <w:pPr>
              <w:jc w:val="center"/>
              <w:rPr>
                <w:rFonts w:hint="eastAsia"/>
              </w:rPr>
            </w:pPr>
            <w:r w:rsidRPr="00637A13">
              <w:rPr>
                <w:rFonts w:hint="eastAsia"/>
              </w:rPr>
              <w:t>CA</w:t>
            </w:r>
          </w:p>
        </w:tc>
        <w:tc>
          <w:tcPr>
            <w:tcW w:w="1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84D53A" w14:textId="170250C1" w:rsidR="0062376C" w:rsidRDefault="0062376C" w:rsidP="0062376C">
            <w:pPr>
              <w:jc w:val="center"/>
            </w:pPr>
            <w:r w:rsidRPr="001522E0">
              <w:rPr>
                <w:rFonts w:hint="eastAsia"/>
              </w:rPr>
              <w:t>4000133333</w:t>
            </w:r>
          </w:p>
        </w:tc>
        <w:tc>
          <w:tcPr>
            <w:tcW w:w="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B67B0" w14:textId="09D0406E" w:rsidR="0062376C" w:rsidRPr="001522E0" w:rsidRDefault="00E02F49" w:rsidP="0062376C">
            <w:pPr>
              <w:jc w:val="center"/>
              <w:rPr>
                <w:rFonts w:hint="eastAsia"/>
              </w:rPr>
            </w:pPr>
            <w:r>
              <w:t>4</w:t>
            </w:r>
          </w:p>
        </w:tc>
      </w:tr>
      <w:tr w:rsidR="0062376C" w14:paraId="28D5841F" w14:textId="5EE5987D" w:rsidTr="0062376C">
        <w:trPr>
          <w:trHeight w:val="256"/>
        </w:trPr>
        <w:tc>
          <w:tcPr>
            <w:tcW w:w="544" w:type="dxa"/>
            <w:tcBorders>
              <w:left w:val="single" w:sz="4" w:space="0" w:color="auto"/>
              <w:bottom w:val="single" w:sz="2" w:space="0" w:color="000000"/>
            </w:tcBorders>
            <w:vAlign w:val="bottom"/>
          </w:tcPr>
          <w:p w14:paraId="670697D6" w14:textId="1CE60E0E" w:rsidR="0062376C" w:rsidRDefault="0062376C" w:rsidP="0062376C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40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2FBDF9C" w14:textId="240CDB32" w:rsidR="0062376C" w:rsidRDefault="0062376C" w:rsidP="0062376C">
            <w:pPr>
              <w:jc w:val="center"/>
            </w:pPr>
            <w:r>
              <w:rPr>
                <w:rFonts w:hint="eastAsia"/>
              </w:rPr>
              <w:t xml:space="preserve">Ramos </w:t>
            </w:r>
            <w:r w:rsidR="00AE54DE">
              <w:t>Mejía</w:t>
            </w:r>
          </w:p>
        </w:tc>
        <w:tc>
          <w:tcPr>
            <w:tcW w:w="1518" w:type="dxa"/>
            <w:tcBorders>
              <w:left w:val="single" w:sz="2" w:space="0" w:color="000000"/>
              <w:bottom w:val="single" w:sz="2" w:space="0" w:color="000000"/>
            </w:tcBorders>
          </w:tcPr>
          <w:p w14:paraId="13BE289C" w14:textId="08963EA9" w:rsidR="0062376C" w:rsidRDefault="0062376C" w:rsidP="0062376C">
            <w:pPr>
              <w:jc w:val="center"/>
            </w:pPr>
            <w:r>
              <w:t>Perón 26</w:t>
            </w:r>
          </w:p>
        </w:tc>
        <w:tc>
          <w:tcPr>
            <w:tcW w:w="322" w:type="dxa"/>
            <w:tcBorders>
              <w:left w:val="single" w:sz="4" w:space="0" w:color="auto"/>
            </w:tcBorders>
          </w:tcPr>
          <w:p w14:paraId="0E9C3F3E" w14:textId="77777777" w:rsidR="0062376C" w:rsidRDefault="0062376C" w:rsidP="0062376C">
            <w:pPr>
              <w:jc w:val="center"/>
              <w:rPr>
                <w:rFonts w:hint="eastAsia"/>
              </w:rPr>
            </w:pPr>
          </w:p>
        </w:tc>
        <w:tc>
          <w:tcPr>
            <w:tcW w:w="322" w:type="dxa"/>
            <w:vAlign w:val="bottom"/>
          </w:tcPr>
          <w:p w14:paraId="1B32D6E3" w14:textId="77777777" w:rsidR="0062376C" w:rsidRDefault="0062376C" w:rsidP="0062376C">
            <w:pPr>
              <w:jc w:val="center"/>
              <w:rPr>
                <w:rFonts w:hint="eastAsia"/>
              </w:rPr>
            </w:pP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</w:tcPr>
          <w:p w14:paraId="086A8BA3" w14:textId="4EE0BD3A" w:rsidR="0062376C" w:rsidRDefault="0062376C" w:rsidP="0062376C">
            <w:pPr>
              <w:jc w:val="center"/>
            </w:pPr>
            <w:r w:rsidRPr="00054E53">
              <w:rPr>
                <w:rFonts w:hint="eastAsia"/>
              </w:rPr>
              <w:t>002-027</w:t>
            </w:r>
          </w:p>
        </w:tc>
        <w:tc>
          <w:tcPr>
            <w:tcW w:w="583" w:type="dxa"/>
            <w:tcBorders>
              <w:left w:val="single" w:sz="2" w:space="0" w:color="000000"/>
              <w:bottom w:val="single" w:sz="2" w:space="0" w:color="000000"/>
            </w:tcBorders>
          </w:tcPr>
          <w:p w14:paraId="7A7B9AC8" w14:textId="1EC82DFE" w:rsidR="0062376C" w:rsidRPr="002002D4" w:rsidRDefault="0062376C" w:rsidP="0062376C">
            <w:pPr>
              <w:jc w:val="center"/>
              <w:rPr>
                <w:rFonts w:hint="eastAsia"/>
              </w:rPr>
            </w:pPr>
            <w:r w:rsidRPr="00637A13">
              <w:rPr>
                <w:rFonts w:hint="eastAsia"/>
              </w:rPr>
              <w:t>CC</w:t>
            </w:r>
          </w:p>
        </w:tc>
        <w:tc>
          <w:tcPr>
            <w:tcW w:w="1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EDD371" w14:textId="00992D8A" w:rsidR="0062376C" w:rsidRDefault="0062376C" w:rsidP="0062376C">
            <w:pPr>
              <w:jc w:val="center"/>
            </w:pPr>
            <w:r w:rsidRPr="001522E0">
              <w:rPr>
                <w:rFonts w:hint="eastAsia"/>
              </w:rPr>
              <w:t>2000222272</w:t>
            </w:r>
          </w:p>
        </w:tc>
        <w:tc>
          <w:tcPr>
            <w:tcW w:w="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7CD2D" w14:textId="15447429" w:rsidR="0062376C" w:rsidRPr="001522E0" w:rsidRDefault="00E02F49" w:rsidP="0062376C">
            <w:pPr>
              <w:jc w:val="center"/>
              <w:rPr>
                <w:rFonts w:hint="eastAsia"/>
              </w:rPr>
            </w:pPr>
            <w:r>
              <w:t>2</w:t>
            </w:r>
          </w:p>
        </w:tc>
      </w:tr>
    </w:tbl>
    <w:p w14:paraId="73086B09" w14:textId="77777777" w:rsidR="00DD0164" w:rsidRDefault="00DD0164">
      <w:pPr>
        <w:rPr>
          <w:rFonts w:hint="eastAsia"/>
        </w:rPr>
      </w:pPr>
    </w:p>
    <w:p w14:paraId="3BC59EAB" w14:textId="302E5225" w:rsidR="0062376C" w:rsidRDefault="0062376C" w:rsidP="00C30A72">
      <w:pPr>
        <w:rPr>
          <w:rFonts w:hint="eastAsia"/>
        </w:rPr>
      </w:pPr>
      <w:r>
        <w:t>C</w:t>
      </w:r>
      <w:r>
        <w:rPr>
          <w:rFonts w:hint="eastAsia"/>
        </w:rPr>
        <w:t>/</w:t>
      </w:r>
      <w:r>
        <w:t>Sucursales</w:t>
      </w:r>
      <w:r>
        <w:t xml:space="preserve">: </w:t>
      </w:r>
      <w:r>
        <w:rPr>
          <w:rFonts w:hint="eastAsia"/>
        </w:rPr>
        <w:t>1/</w:t>
      </w:r>
      <w:r w:rsidRPr="00AC5EE6">
        <w:rPr>
          <w:color w:val="FF0000"/>
        </w:rPr>
        <w:t>N</w:t>
      </w:r>
      <w:r w:rsidRPr="00AC5EE6">
        <w:rPr>
          <w:rFonts w:hint="eastAsia"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/</w:t>
      </w:r>
      <w:r>
        <w:t>Cuenta</w:t>
      </w:r>
      <w:r>
        <w:t>:</w:t>
      </w:r>
      <w:r>
        <w:rPr>
          <w:rFonts w:hint="eastAsia"/>
        </w:rPr>
        <w:t xml:space="preserve"> 1/</w:t>
      </w:r>
      <w:r w:rsidRPr="00AC5EE6">
        <w:rPr>
          <w:color w:val="FF0000"/>
        </w:rPr>
        <w:t>1</w:t>
      </w:r>
    </w:p>
    <w:p w14:paraId="2764CA28" w14:textId="16D9CB08" w:rsidR="0062376C" w:rsidRDefault="0062376C" w:rsidP="00C30A72">
      <w:pPr>
        <w:rPr>
          <w:rFonts w:hint="eastAsia"/>
        </w:rPr>
      </w:pPr>
      <w:r>
        <w:t>Sucursale</w:t>
      </w:r>
      <w:r>
        <w:rPr>
          <w:rFonts w:hint="eastAsia"/>
        </w:rPr>
        <w:t xml:space="preserve">s - Clave Principal: 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  <w:t>Cuenta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Clave Principal: </w:t>
      </w:r>
      <w:r>
        <w:t>ID-Cuenta</w:t>
      </w:r>
    </w:p>
    <w:p w14:paraId="60AC37AC" w14:textId="05A2948D" w:rsidR="0062376C" w:rsidRPr="00084CC6" w:rsidRDefault="0062376C" w:rsidP="0062376C">
      <w:pPr>
        <w:rPr>
          <w:rFonts w:hint="eastAsia"/>
        </w:rPr>
      </w:pPr>
      <w:r>
        <w:t xml:space="preserve">Clave Foránea: </w:t>
      </w:r>
      <w:r>
        <w:t>ID Sucursales</w:t>
      </w:r>
      <w:r>
        <w:tab/>
      </w:r>
      <w:r>
        <w:tab/>
      </w:r>
      <w:r>
        <w:tab/>
      </w:r>
      <w:r>
        <w:tab/>
      </w:r>
      <w:r>
        <w:tab/>
      </w:r>
    </w:p>
    <w:p w14:paraId="3542AA9F" w14:textId="27E35B4B" w:rsidR="00DD0164" w:rsidRDefault="00DD0164" w:rsidP="005F508B"/>
    <w:p w14:paraId="68491F9E" w14:textId="77777777" w:rsidR="00E02F49" w:rsidRDefault="00E02F49" w:rsidP="005F508B"/>
    <w:tbl>
      <w:tblPr>
        <w:tblStyle w:val="Tablaconcuadrcula"/>
        <w:tblpPr w:leftFromText="141" w:rightFromText="141" w:vertAnchor="text" w:horzAnchor="page" w:tblpX="202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E02F49" w:rsidRPr="00E02F49" w14:paraId="20737A34" w14:textId="77777777" w:rsidTr="00C30A72">
        <w:tc>
          <w:tcPr>
            <w:tcW w:w="2263" w:type="dxa"/>
          </w:tcPr>
          <w:p w14:paraId="4A685AE2" w14:textId="0343C715" w:rsidR="00E02F49" w:rsidRPr="00E02F49" w:rsidRDefault="00E02F49" w:rsidP="00E02F49">
            <w:r>
              <w:t>SUCURSALES</w:t>
            </w:r>
          </w:p>
        </w:tc>
      </w:tr>
      <w:tr w:rsidR="00E02F49" w:rsidRPr="00E02F49" w14:paraId="3F286A5F" w14:textId="77777777" w:rsidTr="00C30A72">
        <w:tc>
          <w:tcPr>
            <w:tcW w:w="2263" w:type="dxa"/>
          </w:tcPr>
          <w:p w14:paraId="0923D82A" w14:textId="3188F77C" w:rsidR="00E02F49" w:rsidRPr="00E02F49" w:rsidRDefault="00E02F49" w:rsidP="00E02F49">
            <w:r w:rsidRPr="00E02F49"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9287056" wp14:editId="0F6A5123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144145</wp:posOffset>
                      </wp:positionV>
                      <wp:extent cx="1809750" cy="104775"/>
                      <wp:effectExtent l="0" t="0" r="76200" b="85725"/>
                      <wp:wrapNone/>
                      <wp:docPr id="632566377" name="Conector: angul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0" cy="1047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9E2CD9" id="Conector: angular 1" o:spid="_x0000_s1026" type="#_x0000_t34" style="position:absolute;margin-left:107.6pt;margin-top:11.35pt;width:142.5pt;height: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Pr="00E02F49">
              <w:t xml:space="preserve"> I</w:t>
            </w:r>
            <w:r>
              <w:t>D</w:t>
            </w:r>
          </w:p>
        </w:tc>
      </w:tr>
      <w:tr w:rsidR="00E02F49" w:rsidRPr="00E02F49" w14:paraId="7B245285" w14:textId="77777777" w:rsidTr="00C30A72">
        <w:tc>
          <w:tcPr>
            <w:tcW w:w="2263" w:type="dxa"/>
          </w:tcPr>
          <w:p w14:paraId="0C859150" w14:textId="20F1101C" w:rsidR="00E02F49" w:rsidRPr="00E02F49" w:rsidRDefault="00E02F49" w:rsidP="00E02F49">
            <w:r>
              <w:t>Nombre</w:t>
            </w:r>
          </w:p>
        </w:tc>
      </w:tr>
      <w:tr w:rsidR="00E02F49" w:rsidRPr="00E02F49" w14:paraId="07F81260" w14:textId="77777777" w:rsidTr="00C30A72">
        <w:tc>
          <w:tcPr>
            <w:tcW w:w="2263" w:type="dxa"/>
          </w:tcPr>
          <w:p w14:paraId="3B7EBBD1" w14:textId="1DD97E20" w:rsidR="00E02F49" w:rsidRPr="00E02F49" w:rsidRDefault="00E02F49" w:rsidP="00E02F49">
            <w:r>
              <w:t>Dirección</w:t>
            </w:r>
          </w:p>
        </w:tc>
      </w:tr>
    </w:tbl>
    <w:p w14:paraId="52E5B15C" w14:textId="77777777" w:rsidR="00E02F49" w:rsidRPr="00E02F49" w:rsidRDefault="00E02F49" w:rsidP="00E02F49"/>
    <w:tbl>
      <w:tblPr>
        <w:tblStyle w:val="Tablaconcuadrcula"/>
        <w:tblpPr w:leftFromText="141" w:rightFromText="141" w:vertAnchor="text" w:horzAnchor="page" w:tblpX="7111" w:tblpY="-36"/>
        <w:tblW w:w="0" w:type="auto"/>
        <w:tblLook w:val="04A0" w:firstRow="1" w:lastRow="0" w:firstColumn="1" w:lastColumn="0" w:noHBand="0" w:noVBand="1"/>
      </w:tblPr>
      <w:tblGrid>
        <w:gridCol w:w="2263"/>
      </w:tblGrid>
      <w:tr w:rsidR="00E02F49" w:rsidRPr="00E02F49" w14:paraId="2117CAB8" w14:textId="77777777" w:rsidTr="00C30A72">
        <w:tc>
          <w:tcPr>
            <w:tcW w:w="2263" w:type="dxa"/>
          </w:tcPr>
          <w:p w14:paraId="50D1F102" w14:textId="08910854" w:rsidR="00E02F49" w:rsidRPr="00E02F49" w:rsidRDefault="00E02F49" w:rsidP="00E02F49">
            <w:r>
              <w:t>CUENTA</w:t>
            </w:r>
            <w:r w:rsidRPr="00E02F49">
              <w:t>S</w:t>
            </w:r>
          </w:p>
        </w:tc>
      </w:tr>
      <w:tr w:rsidR="00E02F49" w:rsidRPr="00E02F49" w14:paraId="3A2F66F0" w14:textId="77777777" w:rsidTr="00C30A72">
        <w:tc>
          <w:tcPr>
            <w:tcW w:w="2263" w:type="dxa"/>
          </w:tcPr>
          <w:p w14:paraId="28C8CB63" w14:textId="7E96E420" w:rsidR="00E02F49" w:rsidRPr="00E02F49" w:rsidRDefault="00E02F49" w:rsidP="00E02F49">
            <w:r>
              <w:t>ID-CUENTA</w:t>
            </w:r>
          </w:p>
        </w:tc>
      </w:tr>
      <w:tr w:rsidR="00E02F49" w:rsidRPr="00E02F49" w14:paraId="00B1341A" w14:textId="77777777" w:rsidTr="00C30A72">
        <w:tc>
          <w:tcPr>
            <w:tcW w:w="2263" w:type="dxa"/>
          </w:tcPr>
          <w:p w14:paraId="478CD416" w14:textId="43A83005" w:rsidR="00E02F49" w:rsidRPr="00E02F49" w:rsidRDefault="00E02F49" w:rsidP="00E02F49">
            <w:r>
              <w:t>Tipo</w:t>
            </w:r>
          </w:p>
        </w:tc>
      </w:tr>
      <w:tr w:rsidR="00E02F49" w:rsidRPr="00E02F49" w14:paraId="1B008364" w14:textId="77777777" w:rsidTr="00C30A72">
        <w:tc>
          <w:tcPr>
            <w:tcW w:w="2263" w:type="dxa"/>
          </w:tcPr>
          <w:p w14:paraId="0DEB67F9" w14:textId="5B38A5C6" w:rsidR="00E02F49" w:rsidRDefault="00E02F49" w:rsidP="00E02F49">
            <w:r>
              <w:t>CBU</w:t>
            </w:r>
          </w:p>
        </w:tc>
      </w:tr>
    </w:tbl>
    <w:p w14:paraId="65492E72" w14:textId="77777777" w:rsidR="00E02F49" w:rsidRDefault="00E02F49" w:rsidP="005F508B">
      <w:pPr>
        <w:rPr>
          <w:rFonts w:hint="eastAsia"/>
        </w:rPr>
      </w:pPr>
    </w:p>
    <w:sectPr w:rsidR="00E02F49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4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3C"/>
    <w:rsid w:val="00084CC6"/>
    <w:rsid w:val="001854F6"/>
    <w:rsid w:val="002002D4"/>
    <w:rsid w:val="005F508B"/>
    <w:rsid w:val="0062376C"/>
    <w:rsid w:val="00697297"/>
    <w:rsid w:val="00766DCB"/>
    <w:rsid w:val="007A4D5A"/>
    <w:rsid w:val="00900D64"/>
    <w:rsid w:val="00944DAE"/>
    <w:rsid w:val="009B35E0"/>
    <w:rsid w:val="00AC5EE6"/>
    <w:rsid w:val="00AE54DE"/>
    <w:rsid w:val="00CE213C"/>
    <w:rsid w:val="00D000FA"/>
    <w:rsid w:val="00DD0164"/>
    <w:rsid w:val="00E02F49"/>
    <w:rsid w:val="00E6009A"/>
    <w:rsid w:val="00FC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A7052"/>
  <w15:docId w15:val="{840E6E0D-ED63-4A9A-9BA1-367FD540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F4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FC2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OneDrive\Desktop\AnalistaSistema\BD\PRACTICA%20CARDINALIDAD\PracticaDise&#241;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74EE9E249F4241B3EEE050BCC9E442" ma:contentTypeVersion="0" ma:contentTypeDescription="Crear nuevo documento." ma:contentTypeScope="" ma:versionID="f77486fb4fca2c9478ae74c5833279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08B03E-0689-4C5F-BF11-C68E92039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D98C06-2BE6-44B9-A1DC-0F7D8D1D9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E614EF-2F59-41A4-B462-1E3C538E3E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PracticaDiseño</Template>
  <TotalTime>199</TotalTime>
  <Pages>2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gladys astudillo</cp:lastModifiedBy>
  <cp:revision>6</cp:revision>
  <dcterms:created xsi:type="dcterms:W3CDTF">2025-03-26T14:48:00Z</dcterms:created>
  <dcterms:modified xsi:type="dcterms:W3CDTF">2025-03-28T21:03:00Z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0x0101003374EE9E249F4241B3EEE050BCC9E442</vt:lpwstr>
  </property>
</Properties>
</file>